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14:paraId="1B99E4D7" w14:textId="77777777" w:rsidTr="008204B1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14:paraId="18E6A874" w14:textId="77777777" w:rsidR="00DE5A5C" w:rsidRDefault="00DE5A5C" w:rsidP="00E4753A">
            <w:pPr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bookmarkStart w:id="0" w:name="_Hlk482605330"/>
            <w:bookmarkEnd w:id="0"/>
          </w:p>
          <w:p w14:paraId="63D91F7D" w14:textId="77777777" w:rsidR="00757E2D" w:rsidRPr="00E4753A" w:rsidRDefault="0056121D" w:rsidP="00E4753A">
            <w:pPr>
              <w:pStyle w:val="af2"/>
            </w:pPr>
            <w:bookmarkStart w:id="1" w:name="_Toc529389307"/>
            <w:r>
              <w:rPr>
                <w:rFonts w:hint="eastAsia"/>
              </w:rPr>
              <w:t>字符串操作</w:t>
            </w:r>
            <w:bookmarkEnd w:id="1"/>
          </w:p>
        </w:tc>
      </w:tr>
      <w:tr w:rsidR="00DE5A5C" w14:paraId="4BDED5B1" w14:textId="77777777" w:rsidTr="008204B1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14:paraId="79ECCB31" w14:textId="77777777" w:rsidR="00DE5A5C" w:rsidRPr="00757E2D" w:rsidRDefault="00DE5A5C" w:rsidP="008204B1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0C3C14C2" w14:textId="77777777" w:rsidR="00757E2D" w:rsidRDefault="00757E2D" w:rsidP="00E4753A">
            <w:pPr>
              <w:tabs>
                <w:tab w:val="left" w:pos="651"/>
                <w:tab w:val="left" w:pos="3157"/>
              </w:tabs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77F516FD" w14:textId="77777777" w:rsidR="00757E2D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AC3FFB5" wp14:editId="3C3596E6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300990</wp:posOffset>
                      </wp:positionV>
                      <wp:extent cx="97155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1F6B37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7pt" to="31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ae5QEAAAgEAAAOAAAAZHJzL2Uyb0RvYy54bWysU81u1DAQviPxDpbv3Wy2aqHRZntoVS4I&#10;Vvw8gOuMN5b8J9tssi/BCyBxgxNH7rxNy2MwdrLZFhASVS9OZjzf5/k+j5fnvVZkCz5Ia2pazuaU&#10;gOG2kWZT0/fvro6eUxIiMw1T1kBNdxDo+erpk2XnKljY1qoGPEESE6rO1bSN0VVFEXgLmoWZdWBw&#10;U1ivWcTQb4rGsw7ZtSoW8/lp0VnfOG85hIDZy2GTrjK/EMDjayECRKJqir3FvPq8Xqe1WC1ZtfHM&#10;tZKPbbAHdKGZNHjoRHXJIiMfvPyDSkvubbAizrjVhRVCcsgaUE05/03N25Y5yFrQnOAmm8Lj0fJX&#10;27UnsqnpghLDNF7R7afvNx+//PzxGdfbb1/JIpnUuVBh7YVZ+zEKbu2T4l54nb6ohfTZ2N1kLPSR&#10;cEyePStPTtB+vt8qDjjnQ3wBVpP0U1MlTZLMKrZ9GSKehaX7kpRWhnQ1PT1GuhQGq2RzJZXKQZoa&#10;uFCebBned+zL1DoS3KnCSBlMJkGDhPwXdwoG+jcg0A9suhwOuM/JOAcT97zKYHWCCexgAo6d/Qs4&#10;1ico5Cn9H/CEyCdbEyewlsb6v7V9sEIM9XsHBt3Jgmvb7PLlZmtw3LJz49NI83w3zvDDA179AgAA&#10;//8DAFBLAwQUAAYACAAAACEAc1OVBt0AAAAJAQAADwAAAGRycy9kb3ducmV2LnhtbEyPQU/DMAyF&#10;70j8h8hI3Fi6so2qNJ0GElxgh21IXL3Gaysap2qyrfx7jDiMm/3e0/PnYjm6Tp1oCK1nA9NJAoq4&#10;8rbl2sDH7uUuAxUissXOMxn4pgDL8vqqwNz6M2/otI21khIOORpoYuxzrUPVkMMw8T2xeAc/OIyy&#10;DrW2A56l3HU6TZKFdtiyXGiwp+eGqq/t0Rn4TN92m+kr12uau/5gV9n6id+Nub0ZV4+gIo3xEoZf&#10;fEGHUpj2/sg2qM7ALEtTicrwMAMlgcX9XIT9n6DLQv//oPwBAAD//wMAUEsBAi0AFAAGAAgAAAAh&#10;ALaDOJL+AAAA4QEAABMAAAAAAAAAAAAAAAAAAAAAAFtDb250ZW50X1R5cGVzXS54bWxQSwECLQAU&#10;AAYACAAAACEAOP0h/9YAAACUAQAACwAAAAAAAAAAAAAAAAAvAQAAX3JlbHMvLnJlbHNQSwECLQAU&#10;AAYACAAAACEAtZqWnuUBAAAIBAAADgAAAAAAAAAAAAAAAAAuAgAAZHJzL2Uyb0RvYy54bWxQSwEC&#10;LQAUAAYACAAAACEAc1OVBt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作者：李昂</w:t>
            </w:r>
          </w:p>
          <w:p w14:paraId="107FD0D0" w14:textId="77777777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EEACEB8" wp14:editId="41094887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298450</wp:posOffset>
                      </wp:positionV>
                      <wp:extent cx="9715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126F24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5pt" to="317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8G5QEAAAgEAAAOAAAAZHJzL2Uyb0RvYy54bWysU81u1DAQviP1HSzfu9l01UKjzfbQqlwQ&#10;rIA+gOuMN5b8J9vdZF+CF0DiBieO3HkbymMwdrLZ8iMkUC9OZjzf5/k+j5cXvVZkCz5Ia2pazuaU&#10;gOG2kWZT05u318fPKAmRmYYpa6CmOwj0YnX0ZNm5Ck5sa1UDniCJCVXnatrG6KqiCLwFzcLMOjC4&#10;KazXLGLoN0XjWYfsWhUn8/lZ0VnfOG85hIDZq2GTrjK/EMDjKyECRKJqir3FvPq83qa1WC1ZtfHM&#10;tZKPbbD/6EIzafDQieqKRUbuvPyNSkvubbAizrjVhRVCcsgaUE05/0XNm5Y5yFrQnOAmm8Lj0fKX&#10;27UnsqnpghLDNF7R/fsv3959/P71A673nz+RRTKpc6HC2kuz9mMU3Nonxb3wOn1RC+mzsbvJWOgj&#10;4Zg8f1qenqL9fL9VHHDOh/gcrCbpp6ZKmiSZVWz7IkQ8C0v3JSmtDOlqerZAuhQGq2RzLZXKQZoa&#10;uFSebBned+zL1DoSPKjCSBlMJkGDhPwXdwoG+tcg0A9suhwO+JmTcQ4m7nmVweoEE9jBBBw7+xtw&#10;rE9QyFP6L+AJkU+2Jk5gLY31f2r7YIUY6vcODLqTBbe22eXLzdbguGXnxqeR5vlhnOGHB7z6AQAA&#10;//8DAFBLAwQUAAYACAAAACEABgat190AAAAJAQAADwAAAGRycy9kb3ducmV2LnhtbEyPQU/DMAyF&#10;70j8h8hI3Fi6wkbVNZ0GElxgh21Iu3qN11Y0TtVkW/n3GHGAm/389Py9Yjm6Tp1pCK1nA9NJAoq4&#10;8rbl2sDH7uUuAxUissXOMxn4ogDL8vqqwNz6C2/ovI21khAOORpoYuxzrUPVkMMw8T2x3I5+cBhl&#10;HWptB7xIuOt0miRz7bBl+dBgT88NVZ/bkzOwT992m+kr12uauf5oV9n6id+Nub0ZVwtQkcb4Z4Yf&#10;fEGHUpgO/sQ2qM7AQ5amYpXhUTqJYX4/E+HwK+iy0P8blN8AAAD//wMAUEsBAi0AFAAGAAgAAAAh&#10;ALaDOJL+AAAA4QEAABMAAAAAAAAAAAAAAAAAAAAAAFtDb250ZW50X1R5cGVzXS54bWxQSwECLQAU&#10;AAYACAAAACEAOP0h/9YAAACUAQAACwAAAAAAAAAAAAAAAAAvAQAAX3JlbHMvLnJlbHNQSwECLQAU&#10;AAYACAAAACEAut9/BuUBAAAIBAAADgAAAAAAAAAAAAAAAAAuAgAAZHJzL2Uyb0RvYy54bWxQSwEC&#10;LQAUAAYACAAAACEABgat19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归档：学习笔记</w:t>
            </w:r>
          </w:p>
          <w:p w14:paraId="127A7A6E" w14:textId="42C2815C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1C303B3C" wp14:editId="015D3E9F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308610</wp:posOffset>
                      </wp:positionV>
                      <wp:extent cx="97155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AAFC5E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4.3pt" to="317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N65QEAAAgEAAAOAAAAZHJzL2Uyb0RvYy54bWysU0tu2zAQ3RfoHQjua1n5NRUsZ5Eg3RSt&#10;0c8BGGpoEeAPJGvJl+gFCnTXrrrsPrdpeowMKVlOPyiQIBtKM5z3OO9xuDjrtSIb8EFaU9NyNqcE&#10;DLeNNOuafnh/+eyUkhCZaZiyBmq6hUDPlk+fLDpXwYFtrWrAEyQxoepcTdsYXVUUgbegWZhZBwY3&#10;hfWaRQz9umg865Bdq+JgPj8pOusb5y2HEDB7MWzSZeYXAnh8I0SASFRNsbeYV5/Xq7QWywWr1p65&#10;VvKxDfaALjSTBg+dqC5YZOSjl39Racm9DVbEGbe6sEJIDlkDqinnf6h51zIHWQuaE9xkU3g8Wv56&#10;s/JENjU9osQwjVd08/nHz09ff11/wfXm+zdylEzqXKiw9tys/BgFt/JJcS+8Tl/UQvps7HYyFvpI&#10;OCZfPC+Pj9F+vtsq9jjnQ3wJVpP0U1MlTZLMKrZ5FSKehaW7kpRWhnQ1PTlEuhQGq2RzKZXKQZoa&#10;OFeebBjed+zL1DoS3KnCSBlMJkGDhPwXtwoG+rcg0A9suhwO+J2TcQ4m7niVweoEE9jBBBw7+x9w&#10;rE9QyFN6H/CEyCdbEyewlsb6f7W9t0IM9TsHBt3JgivbbPPlZmtw3LJz49NI83w3zvD9A17eAgAA&#10;//8DAFBLAwQUAAYACAAAACEAaU66F9wAAAAJAQAADwAAAGRycy9kb3ducmV2LnhtbEyPQU/DMAyF&#10;70j8h8hI3Fi6wqqqNJ0GElxgh21IXL3Gaysap2qyrfx7PHGAm/3e0/Pncjm5Xp1oDJ1nA/NZAoq4&#10;9rbjxsDH7uUuBxUissXeMxn4pgDL6vqqxML6M2/otI2NkhIOBRpoYxwKrUPdksMw8wOxeAc/Ooyy&#10;jo22I56l3PU6TZJMO+xYLrQ40HNL9df26Ax8pm+7zfyVmzUt3HCwq3z9xO/G3N5Mq0dQkab4F4YL&#10;vqBDJUx7f2QbVG/gIU9TiV6GDJQEsvuFCPtfQVel/v9B9QMAAP//AwBQSwECLQAUAAYACAAAACEA&#10;toM4kv4AAADhAQAAEwAAAAAAAAAAAAAAAAAAAAAAW0NvbnRlbnRfVHlwZXNdLnhtbFBLAQItABQA&#10;BgAIAAAAIQA4/SH/1gAAAJQBAAALAAAAAAAAAAAAAAAAAC8BAABfcmVscy8ucmVsc1BLAQItABQA&#10;BgAIAAAAIQAVCAN65QEAAAgEAAAOAAAAAAAAAAAAAAAAAC4CAABkcnMvZTJvRG9jLnhtbFBLAQIt&#10;ABQABgAIAAAAIQBpTroX3AAAAAkBAAAPAAAAAAAAAAAAAAAAAD8EAABkcnMvZG93bnJldi54bWxQ&#10;SwUGAAAAAAQABADzAAAASAUAAAAA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日期：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begin"/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instrText>TIME \@ "yyyy/M/d"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separate"/>
            </w:r>
            <w:r w:rsidR="00141C98">
              <w:rPr>
                <w:rFonts w:asciiTheme="minorEastAsia" w:eastAsiaTheme="minorEastAsia" w:hAnsiTheme="minorEastAsia"/>
                <w:b/>
                <w:noProof/>
                <w:sz w:val="28"/>
                <w:szCs w:val="28"/>
              </w:rPr>
              <w:t>2018/11/7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end"/>
            </w:r>
          </w:p>
          <w:p w14:paraId="7FB790A5" w14:textId="77777777" w:rsidR="00E4753A" w:rsidRDefault="00757E2D" w:rsidP="006C5971">
            <w:pPr>
              <w:ind w:leftChars="958" w:left="2299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</w:t>
            </w:r>
          </w:p>
          <w:p w14:paraId="4034FD1B" w14:textId="77777777" w:rsidR="00DE5A5C" w:rsidRPr="00757E2D" w:rsidRDefault="00757E2D" w:rsidP="008204B1">
            <w:pPr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      </w:t>
            </w:r>
          </w:p>
        </w:tc>
      </w:tr>
      <w:tr w:rsidR="00DE5A5C" w14:paraId="02F8A02A" w14:textId="77777777" w:rsidTr="008204B1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14:paraId="3EB8BBD2" w14:textId="77777777" w:rsidR="00DE5A5C" w:rsidRPr="003B06DE" w:rsidRDefault="00DE5A5C" w:rsidP="008204B1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14:paraId="500A3CEE" w14:textId="77777777" w:rsidR="00DE5A5C" w:rsidRDefault="00DE5A5C" w:rsidP="008204B1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14:paraId="33D067E7" w14:textId="77777777" w:rsidR="00DE5A5C" w:rsidRDefault="00DE5A5C" w:rsidP="008204B1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14:paraId="5D2EE2E8" w14:textId="77777777" w:rsidR="00DE5A5C" w:rsidRDefault="00DE5A5C" w:rsidP="008204B1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14:paraId="6AC3BDE3" w14:textId="77777777" w:rsidR="00DE5A5C" w:rsidRDefault="00DE5A5C" w:rsidP="008204B1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14:paraId="7258A4F9" w14:textId="77777777" w:rsidR="00DE5A5C" w:rsidRDefault="00DE5A5C" w:rsidP="008204B1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14:paraId="4DBDD9CB" w14:textId="77777777"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  <w:p w14:paraId="07592BF9" w14:textId="77777777" w:rsidR="003B6809" w:rsidRDefault="003B6809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    </w:t>
            </w:r>
            <w:r>
              <w:rPr>
                <w:rFonts w:hint="eastAsia"/>
              </w:rPr>
              <w:t>正文注释</w:t>
            </w:r>
          </w:p>
        </w:tc>
      </w:tr>
      <w:tr w:rsidR="00DE5A5C" w14:paraId="3F2C8A1F" w14:textId="77777777" w:rsidTr="008204B1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14:paraId="17252149" w14:textId="77777777" w:rsidR="00DE5A5C" w:rsidRPr="003B06DE" w:rsidRDefault="00DE5A5C" w:rsidP="008204B1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14:paraId="067A9F94" w14:textId="77777777" w:rsidR="00DE5A5C" w:rsidRDefault="00DE5A5C" w:rsidP="008204B1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14:paraId="2948A1C5" w14:textId="77777777" w:rsidR="00DE5A5C" w:rsidRDefault="00DE5A5C" w:rsidP="008204B1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="003B6809">
              <w:rPr>
                <w:rFonts w:hint="eastAsia"/>
                <w:highlight w:val="yellow"/>
              </w:rPr>
              <w:t>了解</w:t>
            </w:r>
          </w:p>
          <w:p w14:paraId="6272D476" w14:textId="77777777" w:rsidR="00DE5A5C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</w:t>
            </w:r>
            <w:r w:rsidR="00FA55F5">
              <w:rPr>
                <w:rFonts w:hint="eastAsia"/>
                <w:highlight w:val="green"/>
              </w:rPr>
              <w:t>重要</w:t>
            </w:r>
            <w:r w:rsidR="00FA55F5" w:rsidRPr="0063113A">
              <w:t xml:space="preserve"> </w:t>
            </w:r>
          </w:p>
          <w:p w14:paraId="6A4DA129" w14:textId="77777777" w:rsidR="003B6809" w:rsidRPr="0063113A" w:rsidRDefault="003B6809" w:rsidP="0063113A">
            <w:pPr>
              <w:ind w:firstLineChars="200" w:firstLine="480"/>
            </w:pPr>
            <w:r w:rsidRPr="003B6809">
              <w:rPr>
                <w:rFonts w:hint="eastAsia"/>
                <w:highlight w:val="red"/>
              </w:rPr>
              <w:t>红色背景：特别重要</w:t>
            </w:r>
          </w:p>
        </w:tc>
      </w:tr>
    </w:tbl>
    <w:p w14:paraId="2ABB9424" w14:textId="77777777"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792EEA7D" w14:textId="77777777" w:rsidR="00F35D41" w:rsidRPr="005547BA" w:rsidRDefault="00F35D41" w:rsidP="00AB2F9F">
      <w:pPr>
        <w:jc w:val="center"/>
        <w:rPr>
          <w:b/>
          <w:sz w:val="30"/>
          <w:szCs w:val="30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14:paraId="17E6AD35" w14:textId="77777777"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14:paraId="1076BF2F" w14:textId="24AD0570" w:rsidR="00141C98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389307" w:history="1">
            <w:r w:rsidR="00141C98" w:rsidRPr="00BE4237">
              <w:rPr>
                <w:rStyle w:val="a6"/>
                <w:noProof/>
              </w:rPr>
              <w:t>字符串操作</w:t>
            </w:r>
            <w:r w:rsidR="00141C98">
              <w:rPr>
                <w:noProof/>
                <w:webHidden/>
              </w:rPr>
              <w:tab/>
            </w:r>
            <w:r w:rsidR="00141C98">
              <w:rPr>
                <w:noProof/>
                <w:webHidden/>
              </w:rPr>
              <w:fldChar w:fldCharType="begin"/>
            </w:r>
            <w:r w:rsidR="00141C98">
              <w:rPr>
                <w:noProof/>
                <w:webHidden/>
              </w:rPr>
              <w:instrText xml:space="preserve"> PAGEREF _Toc529389307 \h </w:instrText>
            </w:r>
            <w:r w:rsidR="00141C98">
              <w:rPr>
                <w:noProof/>
                <w:webHidden/>
              </w:rPr>
            </w:r>
            <w:r w:rsidR="00141C98">
              <w:rPr>
                <w:noProof/>
                <w:webHidden/>
              </w:rPr>
              <w:fldChar w:fldCharType="separate"/>
            </w:r>
            <w:r w:rsidR="00141C98">
              <w:rPr>
                <w:noProof/>
                <w:webHidden/>
              </w:rPr>
              <w:t>I</w:t>
            </w:r>
            <w:r w:rsidR="00141C98">
              <w:rPr>
                <w:noProof/>
                <w:webHidden/>
              </w:rPr>
              <w:fldChar w:fldCharType="end"/>
            </w:r>
          </w:hyperlink>
        </w:p>
        <w:p w14:paraId="36912C7E" w14:textId="6B34E434" w:rsidR="00141C98" w:rsidRDefault="00141C9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08" w:history="1">
            <w:r w:rsidRPr="00BE4237">
              <w:rPr>
                <w:rStyle w:val="a6"/>
                <w:noProof/>
              </w:rPr>
              <w:t>第</w:t>
            </w:r>
            <w:r w:rsidRPr="00BE4237">
              <w:rPr>
                <w:rStyle w:val="a6"/>
                <w:noProof/>
              </w:rPr>
              <w:t>1</w:t>
            </w:r>
            <w:r w:rsidRPr="00BE4237">
              <w:rPr>
                <w:rStyle w:val="a6"/>
                <w:noProof/>
              </w:rPr>
              <w:t>章</w:t>
            </w:r>
            <w:r w:rsidRPr="00BE4237">
              <w:rPr>
                <w:rStyle w:val="a6"/>
                <w:noProof/>
              </w:rPr>
              <w:t xml:space="preserve"> </w:t>
            </w:r>
            <w:r w:rsidRPr="00BE4237">
              <w:rPr>
                <w:rStyle w:val="a6"/>
                <w:noProof/>
              </w:rPr>
              <w:t>字符串操作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9D02" w14:textId="3C1D173F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09" w:history="1">
            <w:r w:rsidRPr="00BE4237">
              <w:rPr>
                <w:rStyle w:val="a6"/>
                <w:noProof/>
              </w:rPr>
              <w:t xml:space="preserve">1.1 .capitalize   </w:t>
            </w:r>
            <w:r w:rsidRPr="00BE4237">
              <w:rPr>
                <w:rStyle w:val="a6"/>
                <w:noProof/>
              </w:rPr>
              <w:t>第一个字符大写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619F" w14:textId="2F3EC252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10" w:history="1">
            <w:r w:rsidRPr="00BE4237">
              <w:rPr>
                <w:rStyle w:val="a6"/>
                <w:noProof/>
              </w:rPr>
              <w:t xml:space="preserve">1.2 .count  </w:t>
            </w:r>
            <w:r w:rsidRPr="00BE4237">
              <w:rPr>
                <w:rStyle w:val="a6"/>
                <w:noProof/>
              </w:rPr>
              <w:t>统计字符数量</w:t>
            </w:r>
            <w:r w:rsidRPr="00BE4237">
              <w:rPr>
                <w:rStyle w:val="a6"/>
                <w:noProof/>
              </w:rPr>
              <w:t xml:space="preserve"> </w:t>
            </w:r>
            <w:r w:rsidRPr="00BE4237">
              <w:rPr>
                <w:rStyle w:val="a6"/>
                <w:noProof/>
              </w:rPr>
              <w:t>统计某个字符出现的数量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C908" w14:textId="4EBA73B8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11" w:history="1">
            <w:r w:rsidRPr="00BE4237">
              <w:rPr>
                <w:rStyle w:val="a6"/>
                <w:noProof/>
              </w:rPr>
              <w:t xml:space="preserve">1.3 .center  </w:t>
            </w:r>
            <w:r w:rsidRPr="00BE4237">
              <w:rPr>
                <w:rStyle w:val="a6"/>
                <w:noProof/>
              </w:rPr>
              <w:t>自动填充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218F" w14:textId="0A64FDC4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12" w:history="1">
            <w:r w:rsidRPr="00BE4237">
              <w:rPr>
                <w:rStyle w:val="a6"/>
                <w:noProof/>
              </w:rPr>
              <w:t xml:space="preserve">1.4 .endswith  </w:t>
            </w:r>
            <w:r w:rsidRPr="00BE4237">
              <w:rPr>
                <w:rStyle w:val="a6"/>
                <w:noProof/>
              </w:rPr>
              <w:t>判断是否以</w:t>
            </w:r>
            <w:r w:rsidRPr="00BE4237">
              <w:rPr>
                <w:rStyle w:val="a6"/>
                <w:noProof/>
              </w:rPr>
              <w:t>xx</w:t>
            </w:r>
            <w:r w:rsidRPr="00BE4237">
              <w:rPr>
                <w:rStyle w:val="a6"/>
                <w:noProof/>
              </w:rPr>
              <w:t>结尾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2E4F" w14:textId="2FF1C148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13" w:history="1">
            <w:r w:rsidRPr="00BE4237">
              <w:rPr>
                <w:rStyle w:val="a6"/>
                <w:noProof/>
              </w:rPr>
              <w:t xml:space="preserve">1.5 .find </w:t>
            </w:r>
            <w:r w:rsidRPr="00BE4237">
              <w:rPr>
                <w:rStyle w:val="a6"/>
                <w:noProof/>
              </w:rPr>
              <w:t>查找首个字符的索引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71DA" w14:textId="7EBF3ECC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14" w:history="1">
            <w:r w:rsidRPr="00BE4237">
              <w:rPr>
                <w:rStyle w:val="a6"/>
                <w:noProof/>
              </w:rPr>
              <w:t xml:space="preserve">1.6 .format </w:t>
            </w:r>
            <w:r w:rsidRPr="00BE4237">
              <w:rPr>
                <w:rStyle w:val="a6"/>
                <w:noProof/>
              </w:rPr>
              <w:t>格式化输出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9A47" w14:textId="26D32619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15" w:history="1">
            <w:r w:rsidRPr="00BE4237">
              <w:rPr>
                <w:rStyle w:val="a6"/>
                <w:noProof/>
              </w:rPr>
              <w:t xml:space="preserve">1.7 .isalnum  </w:t>
            </w:r>
            <w:r w:rsidRPr="00BE4237">
              <w:rPr>
                <w:rStyle w:val="a6"/>
                <w:noProof/>
              </w:rPr>
              <w:t>判断是否为阿拉伯字符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66CB" w14:textId="7E780713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16" w:history="1">
            <w:r w:rsidRPr="00BE4237">
              <w:rPr>
                <w:rStyle w:val="a6"/>
                <w:noProof/>
              </w:rPr>
              <w:t xml:space="preserve">1.8 .isalpha </w:t>
            </w:r>
            <w:r w:rsidRPr="00BE4237">
              <w:rPr>
                <w:rStyle w:val="a6"/>
                <w:noProof/>
              </w:rPr>
              <w:t>判断是否为纯英文字符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3AC8" w14:textId="4EF512AB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17" w:history="1">
            <w:r w:rsidRPr="00BE4237">
              <w:rPr>
                <w:rStyle w:val="a6"/>
                <w:noProof/>
              </w:rPr>
              <w:t xml:space="preserve">1.9 .isdecimal </w:t>
            </w:r>
            <w:r w:rsidRPr="00BE4237">
              <w:rPr>
                <w:rStyle w:val="a6"/>
                <w:noProof/>
              </w:rPr>
              <w:t>判断是否为十进制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FDF8" w14:textId="7C4CE9FC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18" w:history="1">
            <w:r w:rsidRPr="00BE4237">
              <w:rPr>
                <w:rStyle w:val="a6"/>
                <w:noProof/>
                <w:highlight w:val="red"/>
              </w:rPr>
              <w:t xml:space="preserve">1.10 .isdigit </w:t>
            </w:r>
            <w:r w:rsidRPr="00BE4237">
              <w:rPr>
                <w:rStyle w:val="a6"/>
                <w:noProof/>
                <w:highlight w:val="red"/>
              </w:rPr>
              <w:t>判断是否为整数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01D7" w14:textId="33CD2BA1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19" w:history="1">
            <w:r w:rsidRPr="00BE4237">
              <w:rPr>
                <w:rStyle w:val="a6"/>
                <w:noProof/>
              </w:rPr>
              <w:t xml:space="preserve">1.11 .isidentifier  </w:t>
            </w:r>
            <w:r w:rsidRPr="00BE4237">
              <w:rPr>
                <w:rStyle w:val="a6"/>
                <w:noProof/>
              </w:rPr>
              <w:t>判断是否为合法标识符（是不是正常变量名）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5A6B" w14:textId="434EBE2E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20" w:history="1">
            <w:r w:rsidRPr="00BE4237">
              <w:rPr>
                <w:rStyle w:val="a6"/>
                <w:noProof/>
              </w:rPr>
              <w:t xml:space="preserve">1.12 .islower </w:t>
            </w:r>
            <w:r w:rsidRPr="00BE4237">
              <w:rPr>
                <w:rStyle w:val="a6"/>
                <w:noProof/>
              </w:rPr>
              <w:t>判断是否为小写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6F06" w14:textId="63BFB1AA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21" w:history="1">
            <w:r w:rsidRPr="00BE4237">
              <w:rPr>
                <w:rStyle w:val="a6"/>
                <w:noProof/>
              </w:rPr>
              <w:t xml:space="preserve">1.13 .isnumeric </w:t>
            </w:r>
            <w:r w:rsidRPr="00BE4237">
              <w:rPr>
                <w:rStyle w:val="a6"/>
                <w:noProof/>
              </w:rPr>
              <w:t>判断是否为数字，只能有数字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FCD7" w14:textId="24F630EF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22" w:history="1">
            <w:r w:rsidRPr="00BE4237">
              <w:rPr>
                <w:rStyle w:val="a6"/>
                <w:noProof/>
              </w:rPr>
              <w:t xml:space="preserve">1.14 .isspace </w:t>
            </w:r>
            <w:r w:rsidRPr="00BE4237">
              <w:rPr>
                <w:rStyle w:val="a6"/>
                <w:noProof/>
              </w:rPr>
              <w:t>是否为空格，</w:t>
            </w:r>
            <w:r w:rsidRPr="00BE4237">
              <w:rPr>
                <w:rStyle w:val="a6"/>
                <w:noProof/>
              </w:rPr>
              <w:t>tab</w:t>
            </w:r>
            <w:r w:rsidRPr="00BE4237">
              <w:rPr>
                <w:rStyle w:val="a6"/>
                <w:noProof/>
              </w:rPr>
              <w:t>也是空格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9EC5" w14:textId="63880886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23" w:history="1">
            <w:r w:rsidRPr="00BE4237">
              <w:rPr>
                <w:rStyle w:val="a6"/>
                <w:noProof/>
              </w:rPr>
              <w:t xml:space="preserve">1.15 .istitle </w:t>
            </w:r>
            <w:r w:rsidRPr="00BE4237">
              <w:rPr>
                <w:rStyle w:val="a6"/>
                <w:noProof/>
              </w:rPr>
              <w:t>判断首字母大写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BD2A" w14:textId="5672838D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24" w:history="1">
            <w:r w:rsidRPr="00BE4237">
              <w:rPr>
                <w:rStyle w:val="a6"/>
                <w:noProof/>
              </w:rPr>
              <w:t xml:space="preserve">1.16 .isprintable </w:t>
            </w:r>
            <w:r w:rsidRPr="00BE4237">
              <w:rPr>
                <w:rStyle w:val="a6"/>
                <w:noProof/>
              </w:rPr>
              <w:t>判断是否可打印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8C6AD" w14:textId="3AE88766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25" w:history="1">
            <w:r w:rsidRPr="00BE4237">
              <w:rPr>
                <w:rStyle w:val="a6"/>
                <w:noProof/>
              </w:rPr>
              <w:t xml:space="preserve">1.17 .isupper </w:t>
            </w:r>
            <w:r w:rsidRPr="00BE4237">
              <w:rPr>
                <w:rStyle w:val="a6"/>
                <w:noProof/>
              </w:rPr>
              <w:t>判断是否大写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D38E" w14:textId="54AB0157" w:rsidR="00141C98" w:rsidRDefault="00141C9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29389326" w:history="1">
            <w:r w:rsidRPr="00BE4237">
              <w:rPr>
                <w:rStyle w:val="a6"/>
                <w:noProof/>
              </w:rPr>
              <w:t xml:space="preserve">1.18 .join </w:t>
            </w:r>
            <w:r w:rsidRPr="00BE4237">
              <w:rPr>
                <w:rStyle w:val="a6"/>
                <w:noProof/>
              </w:rPr>
              <w:t>添加分割符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4020" w14:textId="7368A45F"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14:paraId="3D40E670" w14:textId="77777777" w:rsidR="0052613E" w:rsidRDefault="0052613E" w:rsidP="0052613E">
      <w:pPr>
        <w:ind w:firstLine="560"/>
      </w:pPr>
    </w:p>
    <w:p w14:paraId="7DD53638" w14:textId="77777777" w:rsidR="008D5DBE" w:rsidRDefault="008D5DBE" w:rsidP="00947D67">
      <w:pPr>
        <w:ind w:firstLine="560"/>
      </w:pPr>
    </w:p>
    <w:p w14:paraId="778DF2E2" w14:textId="77777777" w:rsidR="008D5DBE" w:rsidRPr="008D5DBE" w:rsidRDefault="008D5DBE" w:rsidP="008D5DBE"/>
    <w:p w14:paraId="1BABC1B6" w14:textId="77777777" w:rsidR="008D5DBE" w:rsidRPr="008D5DBE" w:rsidRDefault="008D5DBE" w:rsidP="008D5DBE"/>
    <w:p w14:paraId="27333577" w14:textId="77777777" w:rsidR="007A3B2E" w:rsidRPr="007A3B2E" w:rsidRDefault="007A3B2E" w:rsidP="007A3B2E">
      <w:pPr>
        <w:sectPr w:rsidR="007A3B2E" w:rsidRPr="007A3B2E" w:rsidSect="002C1EA0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7296E19B" w14:textId="77777777" w:rsidR="0056121D" w:rsidRDefault="0056121D" w:rsidP="00757E2D">
      <w:pPr>
        <w:pStyle w:val="1"/>
      </w:pPr>
      <w:bookmarkStart w:id="2" w:name="_Toc529389308"/>
      <w:r>
        <w:rPr>
          <w:rFonts w:hint="eastAsia"/>
        </w:rPr>
        <w:lastRenderedPageBreak/>
        <w:t>字符串操作</w:t>
      </w:r>
      <w:bookmarkEnd w:id="2"/>
    </w:p>
    <w:p w14:paraId="2159ED2C" w14:textId="77777777" w:rsidR="0056121D" w:rsidRDefault="0056121D" w:rsidP="0056121D">
      <w:pPr>
        <w:pStyle w:val="20"/>
        <w:spacing w:before="163" w:after="163"/>
      </w:pPr>
      <w:bookmarkStart w:id="3" w:name="_Toc529389309"/>
      <w:r>
        <w:rPr>
          <w:rFonts w:hint="eastAsia"/>
        </w:rPr>
        <w:t>.</w:t>
      </w:r>
      <w:r>
        <w:t xml:space="preserve">capitalize   </w:t>
      </w:r>
      <w:r>
        <w:rPr>
          <w:rFonts w:hint="eastAsia"/>
        </w:rPr>
        <w:t>第一个字符大写</w:t>
      </w:r>
      <w:bookmarkEnd w:id="3"/>
    </w:p>
    <w:p w14:paraId="11EC8030" w14:textId="77777777" w:rsidR="0056121D" w:rsidRDefault="0056121D" w:rsidP="0056121D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name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"hell Word"</w:t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.capitalize())</w:t>
      </w:r>
    </w:p>
    <w:p w14:paraId="38FE64B0" w14:textId="77777777" w:rsidR="0056121D" w:rsidRDefault="0056121D" w:rsidP="0056121D">
      <w:r>
        <w:rPr>
          <w:noProof/>
        </w:rPr>
        <w:drawing>
          <wp:inline distT="0" distB="0" distL="0" distR="0" wp14:anchorId="71381AB9" wp14:editId="1066178F">
            <wp:extent cx="5197290" cy="10440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9712" w14:textId="37D975BD" w:rsidR="0056121D" w:rsidRDefault="0056121D" w:rsidP="0056121D">
      <w:pPr>
        <w:pStyle w:val="20"/>
        <w:spacing w:before="163" w:after="163"/>
      </w:pPr>
      <w:bookmarkStart w:id="4" w:name="_Toc529389310"/>
      <w:r>
        <w:rPr>
          <w:rFonts w:hint="eastAsia"/>
        </w:rPr>
        <w:t>.</w:t>
      </w:r>
      <w:r>
        <w:t xml:space="preserve">count  </w:t>
      </w:r>
      <w:r>
        <w:rPr>
          <w:rFonts w:hint="eastAsia"/>
        </w:rPr>
        <w:t>统计字符数量</w:t>
      </w:r>
      <w:r w:rsidR="00113F48">
        <w:rPr>
          <w:rFonts w:hint="eastAsia"/>
        </w:rPr>
        <w:t xml:space="preserve"> </w:t>
      </w:r>
      <w:r w:rsidR="00113F48">
        <w:rPr>
          <w:rFonts w:hint="eastAsia"/>
        </w:rPr>
        <w:t>统计某个字符出现的数量</w:t>
      </w:r>
      <w:bookmarkEnd w:id="4"/>
    </w:p>
    <w:p w14:paraId="77D54CED" w14:textId="77777777" w:rsidR="0056121D" w:rsidRDefault="0056121D" w:rsidP="0056121D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name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"hell Word"</w:t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.capitalize())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.count(</w:t>
      </w:r>
      <w:r>
        <w:rPr>
          <w:rFonts w:hint="eastAsia"/>
          <w:color w:val="DD1144"/>
          <w:sz w:val="22"/>
          <w:szCs w:val="22"/>
        </w:rPr>
        <w:t>"l"</w:t>
      </w:r>
      <w:r>
        <w:rPr>
          <w:rFonts w:hint="eastAsia"/>
          <w:color w:val="333333"/>
          <w:sz w:val="22"/>
          <w:szCs w:val="22"/>
        </w:rPr>
        <w:t>))</w:t>
      </w:r>
    </w:p>
    <w:p w14:paraId="4CF51390" w14:textId="77777777" w:rsidR="0056121D" w:rsidRDefault="0056121D" w:rsidP="0056121D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7A27AA1" wp14:editId="6F47365F">
            <wp:extent cx="5212532" cy="123454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51B4" w14:textId="77777777" w:rsidR="0056121D" w:rsidRPr="0056121D" w:rsidRDefault="0056121D" w:rsidP="0056121D"/>
    <w:p w14:paraId="1AD750CB" w14:textId="77777777" w:rsidR="00BF6D56" w:rsidRDefault="0056121D" w:rsidP="0056121D">
      <w:pPr>
        <w:pStyle w:val="20"/>
        <w:spacing w:before="163" w:after="163"/>
      </w:pPr>
      <w:bookmarkStart w:id="5" w:name="_Toc529389311"/>
      <w:r>
        <w:rPr>
          <w:rFonts w:hint="eastAsia"/>
        </w:rPr>
        <w:t>.</w:t>
      </w:r>
      <w:r>
        <w:t xml:space="preserve">center  </w:t>
      </w:r>
      <w:r>
        <w:rPr>
          <w:rFonts w:hint="eastAsia"/>
        </w:rPr>
        <w:t>自动填充</w:t>
      </w:r>
      <w:bookmarkEnd w:id="5"/>
    </w:p>
    <w:p w14:paraId="51432C86" w14:textId="7AF4FA7E" w:rsidR="0056121D" w:rsidRDefault="0056121D" w:rsidP="0056121D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name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"hell Word"</w:t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.capitalize())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.count(</w:t>
      </w:r>
      <w:r>
        <w:rPr>
          <w:rFonts w:hint="eastAsia"/>
          <w:color w:val="DD1144"/>
          <w:sz w:val="22"/>
          <w:szCs w:val="22"/>
        </w:rPr>
        <w:t>"l"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.center(</w:t>
      </w:r>
      <w:r>
        <w:rPr>
          <w:rFonts w:hint="eastAsia"/>
          <w:color w:val="009999"/>
          <w:sz w:val="22"/>
          <w:szCs w:val="22"/>
        </w:rPr>
        <w:t>50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"-"</w:t>
      </w:r>
      <w:r>
        <w:rPr>
          <w:rFonts w:hint="eastAsia"/>
          <w:color w:val="333333"/>
          <w:sz w:val="22"/>
          <w:szCs w:val="22"/>
        </w:rPr>
        <w:t xml:space="preserve">)) </w:t>
      </w:r>
      <w:r>
        <w:rPr>
          <w:color w:val="333333"/>
          <w:sz w:val="22"/>
          <w:szCs w:val="22"/>
        </w:rPr>
        <w:t xml:space="preserve">   </w:t>
      </w:r>
      <w:r>
        <w:rPr>
          <w:rFonts w:hint="eastAsia"/>
          <w:color w:val="333333"/>
          <w:sz w:val="22"/>
          <w:szCs w:val="22"/>
        </w:rPr>
        <w:t>#共5</w:t>
      </w:r>
      <w:r>
        <w:rPr>
          <w:color w:val="333333"/>
          <w:sz w:val="22"/>
          <w:szCs w:val="22"/>
        </w:rPr>
        <w:t>0</w:t>
      </w:r>
      <w:r>
        <w:rPr>
          <w:rFonts w:hint="eastAsia"/>
          <w:color w:val="333333"/>
          <w:sz w:val="22"/>
          <w:szCs w:val="22"/>
        </w:rPr>
        <w:t>个字符，</w:t>
      </w:r>
      <w:r w:rsidR="00113F48">
        <w:rPr>
          <w:rFonts w:hint="eastAsia"/>
          <w:color w:val="333333"/>
          <w:sz w:val="22"/>
          <w:szCs w:val="22"/>
        </w:rPr>
        <w:t>将 name</w:t>
      </w:r>
      <w:r w:rsidR="00113F48">
        <w:rPr>
          <w:color w:val="333333"/>
          <w:sz w:val="22"/>
          <w:szCs w:val="22"/>
        </w:rPr>
        <w:t xml:space="preserve"> </w:t>
      </w:r>
      <w:r w:rsidR="00113F48">
        <w:rPr>
          <w:rFonts w:hint="eastAsia"/>
          <w:color w:val="333333"/>
          <w:sz w:val="22"/>
          <w:szCs w:val="22"/>
        </w:rPr>
        <w:t xml:space="preserve">放在中间 </w:t>
      </w:r>
      <w:r>
        <w:rPr>
          <w:rFonts w:hint="eastAsia"/>
          <w:color w:val="333333"/>
          <w:sz w:val="22"/>
          <w:szCs w:val="22"/>
        </w:rPr>
        <w:t>不够左右填充-</w:t>
      </w:r>
    </w:p>
    <w:p w14:paraId="190FF40A" w14:textId="77777777" w:rsidR="0056121D" w:rsidRPr="0056121D" w:rsidRDefault="0056121D" w:rsidP="0056121D">
      <w:r>
        <w:rPr>
          <w:noProof/>
        </w:rPr>
        <w:drawing>
          <wp:inline distT="0" distB="0" distL="0" distR="0" wp14:anchorId="19FDCA15" wp14:editId="383E4CF0">
            <wp:extent cx="4915326" cy="13412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D191" w14:textId="77777777" w:rsidR="00BF6D56" w:rsidRPr="00BF6D56" w:rsidRDefault="00BF6D56" w:rsidP="00BF6D56"/>
    <w:p w14:paraId="0AA1686B" w14:textId="77777777" w:rsidR="0056121D" w:rsidRDefault="0056121D" w:rsidP="0056121D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lastRenderedPageBreak/>
        <w:t>name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"hell Word"</w:t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.capitalize())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.count(</w:t>
      </w:r>
      <w:r>
        <w:rPr>
          <w:rFonts w:hint="eastAsia"/>
          <w:color w:val="DD1144"/>
          <w:sz w:val="22"/>
          <w:szCs w:val="22"/>
        </w:rPr>
        <w:t>"l"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.center(</w:t>
      </w:r>
      <w:r>
        <w:rPr>
          <w:rFonts w:hint="eastAsia"/>
          <w:color w:val="009999"/>
          <w:sz w:val="22"/>
          <w:szCs w:val="22"/>
        </w:rPr>
        <w:t>50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"-"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.center(</w:t>
      </w:r>
      <w:r>
        <w:rPr>
          <w:rFonts w:hint="eastAsia"/>
          <w:color w:val="009999"/>
          <w:sz w:val="22"/>
          <w:szCs w:val="22"/>
        </w:rPr>
        <w:t>50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"-"</w:t>
      </w:r>
      <w:r>
        <w:rPr>
          <w:rFonts w:hint="eastAsia"/>
          <w:color w:val="333333"/>
          <w:sz w:val="22"/>
          <w:szCs w:val="22"/>
        </w:rPr>
        <w:t>).count(</w:t>
      </w:r>
      <w:r>
        <w:rPr>
          <w:rFonts w:hint="eastAsia"/>
          <w:color w:val="DD1144"/>
          <w:sz w:val="22"/>
          <w:szCs w:val="22"/>
        </w:rPr>
        <w:t>"-"</w:t>
      </w:r>
      <w:r>
        <w:rPr>
          <w:rFonts w:hint="eastAsia"/>
          <w:color w:val="333333"/>
          <w:sz w:val="22"/>
          <w:szCs w:val="22"/>
        </w:rPr>
        <w:t>))</w:t>
      </w:r>
    </w:p>
    <w:p w14:paraId="6D2F81F2" w14:textId="77777777" w:rsidR="00BF6D56" w:rsidRPr="0056121D" w:rsidRDefault="0056121D" w:rsidP="00BF6D56">
      <w:r>
        <w:rPr>
          <w:noProof/>
        </w:rPr>
        <w:drawing>
          <wp:inline distT="0" distB="0" distL="0" distR="0" wp14:anchorId="491A6DB3" wp14:editId="15EF560E">
            <wp:extent cx="4610500" cy="15317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2024" w14:textId="77777777" w:rsidR="00BF6D56" w:rsidRDefault="00BF6D56" w:rsidP="00BF6D56"/>
    <w:p w14:paraId="5772EF66" w14:textId="707ED15D" w:rsidR="0056121D" w:rsidRDefault="0056121D" w:rsidP="0056121D">
      <w:pPr>
        <w:pStyle w:val="20"/>
        <w:spacing w:before="163" w:after="163"/>
      </w:pPr>
      <w:bookmarkStart w:id="6" w:name="_Toc529389312"/>
      <w:r>
        <w:rPr>
          <w:rFonts w:hint="eastAsia"/>
        </w:rPr>
        <w:t>.</w:t>
      </w:r>
      <w:r>
        <w:t xml:space="preserve">endswith  </w:t>
      </w:r>
      <w:r w:rsidR="00113F48">
        <w:rPr>
          <w:rFonts w:hint="eastAsia"/>
        </w:rPr>
        <w:t>判断是否</w:t>
      </w:r>
      <w:r>
        <w:rPr>
          <w:rFonts w:hint="eastAsia"/>
        </w:rPr>
        <w:t>以</w:t>
      </w:r>
      <w:r>
        <w:rPr>
          <w:rFonts w:hint="eastAsia"/>
        </w:rPr>
        <w:t>xx</w:t>
      </w:r>
      <w:r>
        <w:rPr>
          <w:rFonts w:hint="eastAsia"/>
        </w:rPr>
        <w:t>结尾</w:t>
      </w:r>
      <w:bookmarkEnd w:id="6"/>
    </w:p>
    <w:p w14:paraId="6F571297" w14:textId="77777777" w:rsidR="0056121D" w:rsidRDefault="0056121D" w:rsidP="0056121D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name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"hell Word"</w:t>
      </w:r>
      <w:r>
        <w:rPr>
          <w:rFonts w:hint="eastAsia"/>
          <w:color w:val="DD1144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.capitalize())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.count(</w:t>
      </w:r>
      <w:r>
        <w:rPr>
          <w:rFonts w:hint="eastAsia"/>
          <w:color w:val="DD1144"/>
          <w:sz w:val="22"/>
          <w:szCs w:val="22"/>
        </w:rPr>
        <w:t>"l"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.center(</w:t>
      </w:r>
      <w:r>
        <w:rPr>
          <w:rFonts w:hint="eastAsia"/>
          <w:color w:val="009999"/>
          <w:sz w:val="22"/>
          <w:szCs w:val="22"/>
        </w:rPr>
        <w:t>50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"-"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.center(</w:t>
      </w:r>
      <w:r>
        <w:rPr>
          <w:rFonts w:hint="eastAsia"/>
          <w:color w:val="009999"/>
          <w:sz w:val="22"/>
          <w:szCs w:val="22"/>
        </w:rPr>
        <w:t>50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"-"</w:t>
      </w:r>
      <w:r>
        <w:rPr>
          <w:rFonts w:hint="eastAsia"/>
          <w:color w:val="333333"/>
          <w:sz w:val="22"/>
          <w:szCs w:val="22"/>
        </w:rPr>
        <w:t>).count(</w:t>
      </w:r>
      <w:r>
        <w:rPr>
          <w:rFonts w:hint="eastAsia"/>
          <w:color w:val="DD1144"/>
          <w:sz w:val="22"/>
          <w:szCs w:val="22"/>
        </w:rPr>
        <w:t>"-"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.endswith(</w:t>
      </w:r>
      <w:r>
        <w:rPr>
          <w:rFonts w:hint="eastAsia"/>
          <w:color w:val="DD1144"/>
          <w:sz w:val="22"/>
          <w:szCs w:val="22"/>
        </w:rPr>
        <w:t>"d"</w:t>
      </w:r>
      <w:r>
        <w:rPr>
          <w:rFonts w:hint="eastAsia"/>
          <w:color w:val="333333"/>
          <w:sz w:val="22"/>
          <w:szCs w:val="22"/>
        </w:rPr>
        <w:t>))</w:t>
      </w:r>
      <w:r>
        <w:rPr>
          <w:color w:val="333333"/>
          <w:sz w:val="22"/>
          <w:szCs w:val="22"/>
        </w:rPr>
        <w:t xml:space="preserve">               </w:t>
      </w:r>
      <w:r>
        <w:rPr>
          <w:rFonts w:hint="eastAsia"/>
          <w:color w:val="333333"/>
          <w:sz w:val="22"/>
          <w:szCs w:val="22"/>
        </w:rPr>
        <w:t>#以d结尾返回True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333333"/>
          <w:sz w:val="22"/>
          <w:szCs w:val="22"/>
          <w:shd w:val="clear" w:color="auto" w:fill="E4E4FF"/>
        </w:rPr>
        <w:t>name</w:t>
      </w:r>
      <w:r>
        <w:rPr>
          <w:rFonts w:hint="eastAsia"/>
          <w:color w:val="333333"/>
          <w:sz w:val="22"/>
          <w:szCs w:val="22"/>
        </w:rPr>
        <w:t>.endswith(</w:t>
      </w:r>
      <w:r>
        <w:rPr>
          <w:rFonts w:hint="eastAsia"/>
          <w:color w:val="DD1144"/>
          <w:sz w:val="22"/>
          <w:szCs w:val="22"/>
        </w:rPr>
        <w:t>"b"</w:t>
      </w:r>
      <w:r>
        <w:rPr>
          <w:rFonts w:hint="eastAsia"/>
          <w:color w:val="333333"/>
          <w:sz w:val="22"/>
          <w:szCs w:val="22"/>
        </w:rPr>
        <w:t>))</w:t>
      </w:r>
    </w:p>
    <w:p w14:paraId="7A711254" w14:textId="77777777" w:rsidR="0056121D" w:rsidRPr="0056121D" w:rsidRDefault="0056121D" w:rsidP="0056121D">
      <w:r>
        <w:rPr>
          <w:noProof/>
        </w:rPr>
        <w:drawing>
          <wp:inline distT="0" distB="0" distL="0" distR="0" wp14:anchorId="45276141" wp14:editId="12CAC7CB">
            <wp:extent cx="4846740" cy="199661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ADF" w14:textId="77777777" w:rsidR="00BF6D56" w:rsidRPr="00BF6D56" w:rsidRDefault="00BF6D56" w:rsidP="00BF6D56"/>
    <w:p w14:paraId="49E8CEAD" w14:textId="77777777" w:rsidR="00BF6D56" w:rsidRPr="00BF6D56" w:rsidRDefault="00BF6D56" w:rsidP="00BF6D56"/>
    <w:p w14:paraId="034DB1BF" w14:textId="77777777" w:rsidR="00BF6D56" w:rsidRPr="00BF6D56" w:rsidRDefault="00BF6D56" w:rsidP="00BF6D56"/>
    <w:p w14:paraId="56A89945" w14:textId="77777777" w:rsidR="00BF6D56" w:rsidRPr="00BF6D56" w:rsidRDefault="00BF6D56" w:rsidP="00BF6D56"/>
    <w:p w14:paraId="74900A26" w14:textId="0669C9F2" w:rsidR="003512AE" w:rsidRDefault="00113F48" w:rsidP="00113F48">
      <w:pPr>
        <w:pStyle w:val="20"/>
        <w:spacing w:before="163" w:after="163"/>
      </w:pPr>
      <w:r>
        <w:rPr>
          <w:rFonts w:hint="eastAsia"/>
        </w:rPr>
        <w:lastRenderedPageBreak/>
        <w:t xml:space="preserve"> </w:t>
      </w:r>
      <w:bookmarkStart w:id="7" w:name="_Toc529389313"/>
      <w:r w:rsidR="003512AE">
        <w:t>.</w:t>
      </w:r>
      <w:r w:rsidR="003512AE">
        <w:rPr>
          <w:rFonts w:hint="eastAsia"/>
        </w:rPr>
        <w:t>fi</w:t>
      </w:r>
      <w:r w:rsidR="003512AE">
        <w:t xml:space="preserve">nd </w:t>
      </w:r>
      <w:r w:rsidR="003512AE">
        <w:rPr>
          <w:rFonts w:hint="eastAsia"/>
        </w:rPr>
        <w:t>查找首个字符的索引</w:t>
      </w:r>
      <w:bookmarkEnd w:id="7"/>
    </w:p>
    <w:p w14:paraId="029C4AE6" w14:textId="7B349770" w:rsidR="003512AE" w:rsidRDefault="003512AE" w:rsidP="003512AE">
      <w:pPr>
        <w:pStyle w:val="HTML0"/>
        <w:shd w:val="clear" w:color="auto" w:fill="FFFFFF"/>
        <w:rPr>
          <w:color w:val="DD1144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name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"my name is alex"</w:t>
      </w:r>
    </w:p>
    <w:p w14:paraId="2BA29CB3" w14:textId="6E0BCA02" w:rsidR="003512AE" w:rsidRDefault="003512AE" w:rsidP="003512AE">
      <w:pPr>
        <w:pStyle w:val="HTML0"/>
        <w:shd w:val="clear" w:color="auto" w:fill="FFFFFF"/>
        <w:rPr>
          <w:color w:val="DD1144"/>
          <w:sz w:val="22"/>
          <w:szCs w:val="22"/>
        </w:rPr>
      </w:pPr>
      <w:r>
        <w:rPr>
          <w:rFonts w:hint="eastAsia"/>
          <w:color w:val="DD1144"/>
          <w:sz w:val="22"/>
          <w:szCs w:val="22"/>
        </w:rPr>
        <w:t>从</w:t>
      </w:r>
      <w:r>
        <w:rPr>
          <w:color w:val="DD1144"/>
          <w:sz w:val="22"/>
          <w:szCs w:val="22"/>
        </w:rPr>
        <w:t>0</w:t>
      </w:r>
      <w:r>
        <w:rPr>
          <w:rFonts w:hint="eastAsia"/>
          <w:color w:val="DD1144"/>
          <w:sz w:val="22"/>
          <w:szCs w:val="22"/>
        </w:rPr>
        <w:t>开始 ，空格也计入其中。</w:t>
      </w:r>
    </w:p>
    <w:p w14:paraId="5551A689" w14:textId="0E9269A9" w:rsidR="003512AE" w:rsidRDefault="003512AE" w:rsidP="003512AE">
      <w:pPr>
        <w:pStyle w:val="HTML0"/>
        <w:shd w:val="clear" w:color="auto" w:fill="FFFFFF"/>
        <w:rPr>
          <w:color w:val="DD1144"/>
          <w:sz w:val="22"/>
          <w:szCs w:val="22"/>
        </w:rPr>
      </w:pPr>
      <w:r>
        <w:rPr>
          <w:noProof/>
        </w:rPr>
        <w:drawing>
          <wp:inline distT="0" distB="0" distL="0" distR="0" wp14:anchorId="3483126C" wp14:editId="23668956">
            <wp:extent cx="3795089" cy="77730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5AB7" w14:textId="77777777" w:rsidR="003512AE" w:rsidRDefault="003512AE" w:rsidP="003512AE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(name.find(</w:t>
      </w:r>
      <w:r>
        <w:rPr>
          <w:rFonts w:hint="eastAsia"/>
          <w:color w:val="DD1144"/>
          <w:sz w:val="22"/>
          <w:szCs w:val="22"/>
        </w:rPr>
        <w:t>"a"</w:t>
      </w:r>
      <w:r>
        <w:rPr>
          <w:rFonts w:hint="eastAsia"/>
          <w:color w:val="333333"/>
          <w:sz w:val="22"/>
          <w:szCs w:val="22"/>
        </w:rPr>
        <w:t>))</w:t>
      </w:r>
    </w:p>
    <w:p w14:paraId="0B566BCC" w14:textId="4D206FAE" w:rsidR="003512AE" w:rsidRDefault="003512AE" w:rsidP="003512AE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(name.find(</w:t>
      </w:r>
      <w:r>
        <w:rPr>
          <w:rFonts w:hint="eastAsia"/>
          <w:color w:val="DD1144"/>
          <w:sz w:val="22"/>
          <w:szCs w:val="22"/>
        </w:rPr>
        <w:t>"alex"</w:t>
      </w:r>
      <w:r>
        <w:rPr>
          <w:rFonts w:hint="eastAsia"/>
          <w:color w:val="333333"/>
          <w:sz w:val="22"/>
          <w:szCs w:val="22"/>
        </w:rPr>
        <w:t>))</w:t>
      </w:r>
    </w:p>
    <w:p w14:paraId="689FA773" w14:textId="77777777" w:rsidR="003512AE" w:rsidRPr="003512AE" w:rsidRDefault="003512AE" w:rsidP="003512AE">
      <w:pPr>
        <w:pStyle w:val="HTML0"/>
        <w:shd w:val="clear" w:color="auto" w:fill="FFFFFF"/>
        <w:rPr>
          <w:color w:val="333333"/>
          <w:sz w:val="22"/>
          <w:szCs w:val="22"/>
        </w:rPr>
      </w:pPr>
      <w:r w:rsidRPr="003512AE">
        <w:rPr>
          <w:color w:val="333333"/>
          <w:sz w:val="22"/>
          <w:szCs w:val="22"/>
        </w:rPr>
        <w:t>4</w:t>
      </w:r>
    </w:p>
    <w:p w14:paraId="70693449" w14:textId="4FE7D67F" w:rsidR="003512AE" w:rsidRDefault="003512AE" w:rsidP="003512AE">
      <w:pPr>
        <w:pStyle w:val="HTML0"/>
        <w:shd w:val="clear" w:color="auto" w:fill="FFFFFF"/>
        <w:rPr>
          <w:color w:val="333333"/>
          <w:sz w:val="22"/>
          <w:szCs w:val="22"/>
        </w:rPr>
      </w:pPr>
      <w:r w:rsidRPr="003512AE">
        <w:rPr>
          <w:color w:val="333333"/>
          <w:sz w:val="22"/>
          <w:szCs w:val="22"/>
        </w:rPr>
        <w:t>11</w:t>
      </w:r>
    </w:p>
    <w:p w14:paraId="21EC3FCE" w14:textId="3858C973" w:rsidR="003512AE" w:rsidRDefault="003512AE" w:rsidP="003512AE">
      <w:pPr>
        <w:pStyle w:val="HTML0"/>
        <w:shd w:val="clear" w:color="auto" w:fill="FFFFFF"/>
        <w:rPr>
          <w:color w:val="DD1144"/>
          <w:sz w:val="22"/>
          <w:szCs w:val="22"/>
        </w:rPr>
      </w:pPr>
      <w:r>
        <w:rPr>
          <w:rFonts w:hint="eastAsia"/>
          <w:color w:val="DD1144"/>
          <w:sz w:val="22"/>
          <w:szCs w:val="22"/>
        </w:rPr>
        <w:t>应用：字符串切片</w:t>
      </w:r>
    </w:p>
    <w:p w14:paraId="4135118D" w14:textId="7A7C9B41" w:rsidR="003512AE" w:rsidRDefault="008251C3" w:rsidP="003512AE">
      <w:pPr>
        <w:pStyle w:val="HTML0"/>
        <w:shd w:val="clear" w:color="auto" w:fill="FFFFFF"/>
        <w:rPr>
          <w:color w:val="DD1144"/>
          <w:sz w:val="22"/>
          <w:szCs w:val="22"/>
        </w:rPr>
      </w:pPr>
      <w:r>
        <w:rPr>
          <w:rFonts w:hint="eastAsia"/>
          <w:color w:val="DD1144"/>
          <w:sz w:val="22"/>
          <w:szCs w:val="22"/>
        </w:rPr>
        <w:t>例如取出</w:t>
      </w:r>
      <w:r>
        <w:rPr>
          <w:color w:val="DD1144"/>
          <w:sz w:val="22"/>
          <w:szCs w:val="22"/>
        </w:rPr>
        <w:t xml:space="preserve">name </w:t>
      </w:r>
      <w:r>
        <w:rPr>
          <w:rFonts w:hint="eastAsia"/>
          <w:color w:val="DD1144"/>
          <w:sz w:val="22"/>
          <w:szCs w:val="22"/>
        </w:rPr>
        <w:t>（n-e之间的内容）</w:t>
      </w:r>
    </w:p>
    <w:p w14:paraId="195D05C6" w14:textId="77777777" w:rsidR="009855EA" w:rsidRDefault="009855EA" w:rsidP="003512AE">
      <w:pPr>
        <w:pStyle w:val="HTML0"/>
        <w:shd w:val="clear" w:color="auto" w:fill="FFFFFF"/>
        <w:rPr>
          <w:color w:val="DD1144"/>
          <w:sz w:val="22"/>
          <w:szCs w:val="22"/>
        </w:rPr>
      </w:pPr>
    </w:p>
    <w:p w14:paraId="753D7FD8" w14:textId="77777777" w:rsidR="009855EA" w:rsidRDefault="009855EA" w:rsidP="009855EA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(name[name.find(</w:t>
      </w:r>
      <w:r>
        <w:rPr>
          <w:rFonts w:hint="eastAsia"/>
          <w:color w:val="DD1144"/>
          <w:sz w:val="22"/>
          <w:szCs w:val="22"/>
        </w:rPr>
        <w:t>"n"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color w:val="333333"/>
          <w:sz w:val="22"/>
          <w:szCs w:val="22"/>
        </w:rPr>
        <w:t>name.find(</w:t>
      </w:r>
      <w:r>
        <w:rPr>
          <w:rFonts w:hint="eastAsia"/>
          <w:color w:val="DD1144"/>
          <w:sz w:val="22"/>
          <w:szCs w:val="22"/>
        </w:rPr>
        <w:t>"e"</w:t>
      </w:r>
      <w:r>
        <w:rPr>
          <w:rFonts w:hint="eastAsia"/>
          <w:color w:val="333333"/>
          <w:sz w:val="22"/>
          <w:szCs w:val="22"/>
        </w:rPr>
        <w:t>)])</w:t>
      </w:r>
    </w:p>
    <w:p w14:paraId="4D79D671" w14:textId="5ACD06CD" w:rsidR="003512AE" w:rsidRDefault="003512AE" w:rsidP="003512AE">
      <w:pPr>
        <w:pStyle w:val="HTML0"/>
        <w:shd w:val="clear" w:color="auto" w:fill="FFFFFF"/>
        <w:rPr>
          <w:color w:val="DD1144"/>
          <w:sz w:val="22"/>
          <w:szCs w:val="22"/>
        </w:rPr>
      </w:pPr>
    </w:p>
    <w:p w14:paraId="068ADC30" w14:textId="0F580985" w:rsidR="009855EA" w:rsidRPr="009855EA" w:rsidRDefault="009855EA" w:rsidP="003512AE">
      <w:pPr>
        <w:pStyle w:val="HTML0"/>
        <w:shd w:val="clear" w:color="auto" w:fill="FFFFFF"/>
        <w:rPr>
          <w:color w:val="DD1144"/>
          <w:sz w:val="22"/>
          <w:szCs w:val="22"/>
        </w:rPr>
      </w:pPr>
      <w:r w:rsidRPr="009855EA">
        <w:rPr>
          <w:color w:val="DD1144"/>
          <w:sz w:val="22"/>
          <w:szCs w:val="22"/>
        </w:rPr>
        <w:t>nam</w:t>
      </w:r>
    </w:p>
    <w:p w14:paraId="049A0295" w14:textId="3B66F8DF" w:rsidR="003512AE" w:rsidRDefault="003512AE" w:rsidP="003512AE">
      <w:pPr>
        <w:pStyle w:val="HTML0"/>
        <w:shd w:val="clear" w:color="auto" w:fill="FFFFFF"/>
        <w:rPr>
          <w:color w:val="DD1144"/>
          <w:sz w:val="22"/>
          <w:szCs w:val="22"/>
        </w:rPr>
      </w:pPr>
    </w:p>
    <w:p w14:paraId="78666504" w14:textId="7D609102" w:rsidR="009855EA" w:rsidRDefault="00352582" w:rsidP="009855EA">
      <w:pPr>
        <w:pStyle w:val="20"/>
        <w:spacing w:before="163" w:after="163"/>
      </w:pPr>
      <w:r>
        <w:rPr>
          <w:rFonts w:hint="eastAsia"/>
        </w:rPr>
        <w:t xml:space="preserve"> </w:t>
      </w:r>
      <w:bookmarkStart w:id="8" w:name="_Toc529389314"/>
      <w:r>
        <w:t>.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格式化输出</w:t>
      </w:r>
      <w:bookmarkEnd w:id="8"/>
    </w:p>
    <w:p w14:paraId="7CA7E1E0" w14:textId="448FFE95" w:rsidR="00352582" w:rsidRPr="00352582" w:rsidRDefault="00352582" w:rsidP="00352582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name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DD1144"/>
          <w:sz w:val="22"/>
          <w:szCs w:val="22"/>
        </w:rPr>
        <w:t>"my name is {name} , {year} old."</w:t>
      </w:r>
      <w:r>
        <w:rPr>
          <w:color w:val="DD1144"/>
          <w:sz w:val="22"/>
          <w:szCs w:val="22"/>
        </w:rPr>
        <w:t xml:space="preserve">               </w:t>
      </w:r>
      <w:r>
        <w:rPr>
          <w:rFonts w:hint="eastAsia"/>
          <w:color w:val="DD1144"/>
          <w:sz w:val="22"/>
          <w:szCs w:val="22"/>
        </w:rPr>
        <w:t>#将变量中需要替换的内容{}</w:t>
      </w:r>
    </w:p>
    <w:p w14:paraId="7ECFD9B9" w14:textId="3C8BD9FD" w:rsidR="00352582" w:rsidRDefault="00352582" w:rsidP="00352582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(name.format(name</w:t>
      </w:r>
      <w:r>
        <w:rPr>
          <w:rFonts w:hint="eastAsia"/>
          <w:b/>
          <w:bCs/>
          <w:color w:val="333333"/>
          <w:sz w:val="22"/>
          <w:szCs w:val="22"/>
        </w:rPr>
        <w:t>=</w:t>
      </w:r>
      <w:r>
        <w:rPr>
          <w:rFonts w:hint="eastAsia"/>
          <w:color w:val="DD1144"/>
          <w:sz w:val="22"/>
          <w:szCs w:val="22"/>
        </w:rPr>
        <w:t>"alex"</w:t>
      </w:r>
      <w:r>
        <w:rPr>
          <w:rFonts w:hint="eastAsia"/>
          <w:color w:val="333333"/>
          <w:sz w:val="22"/>
          <w:szCs w:val="22"/>
        </w:rPr>
        <w:t>,year</w:t>
      </w:r>
      <w:r>
        <w:rPr>
          <w:rFonts w:hint="eastAsia"/>
          <w:b/>
          <w:bCs/>
          <w:color w:val="333333"/>
          <w:sz w:val="22"/>
          <w:szCs w:val="22"/>
        </w:rPr>
        <w:t>=</w:t>
      </w:r>
      <w:r>
        <w:rPr>
          <w:rFonts w:hint="eastAsia"/>
          <w:color w:val="DD1144"/>
          <w:sz w:val="22"/>
          <w:szCs w:val="22"/>
        </w:rPr>
        <w:t>"33"</w:t>
      </w:r>
      <w:r>
        <w:rPr>
          <w:rFonts w:hint="eastAsia"/>
          <w:color w:val="333333"/>
          <w:sz w:val="22"/>
          <w:szCs w:val="22"/>
        </w:rPr>
        <w:t>))</w:t>
      </w:r>
      <w:r>
        <w:rPr>
          <w:color w:val="333333"/>
          <w:sz w:val="22"/>
          <w:szCs w:val="22"/>
        </w:rPr>
        <w:t xml:space="preserve">              </w:t>
      </w:r>
      <w:r>
        <w:rPr>
          <w:rFonts w:hint="eastAsia"/>
          <w:color w:val="333333"/>
          <w:sz w:val="22"/>
          <w:szCs w:val="22"/>
        </w:rPr>
        <w:t>#print</w:t>
      </w:r>
      <w:r>
        <w:rPr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</w:rPr>
        <w:t>时 输入值</w:t>
      </w:r>
    </w:p>
    <w:p w14:paraId="5C369274" w14:textId="69C7659F" w:rsidR="00352582" w:rsidRDefault="00352582" w:rsidP="00352582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21926F16" wp14:editId="09BC6F2B">
            <wp:extent cx="4389500" cy="1981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5C82" w14:textId="300C4575" w:rsidR="00352582" w:rsidRDefault="00352582" w:rsidP="00352582"/>
    <w:p w14:paraId="61D16495" w14:textId="783E0F38" w:rsidR="00DA5BD4" w:rsidRDefault="00DA5BD4" w:rsidP="00DA5BD4">
      <w:pPr>
        <w:pStyle w:val="20"/>
        <w:spacing w:before="163" w:after="163"/>
      </w:pPr>
      <w:bookmarkStart w:id="9" w:name="_Toc529389315"/>
      <w:r>
        <w:rPr>
          <w:rFonts w:hint="eastAsia"/>
        </w:rPr>
        <w:t>.</w:t>
      </w:r>
      <w:r>
        <w:t xml:space="preserve">isalnum  </w:t>
      </w:r>
      <w:r>
        <w:rPr>
          <w:rFonts w:hint="eastAsia"/>
        </w:rPr>
        <w:t>判断是否为阿拉伯字符</w:t>
      </w:r>
      <w:bookmarkEnd w:id="9"/>
    </w:p>
    <w:p w14:paraId="0C10C844" w14:textId="7A47856A" w:rsidR="00DA5BD4" w:rsidRDefault="00DA5BD4" w:rsidP="00DA5BD4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'abe12dd'</w:t>
      </w:r>
      <w:r>
        <w:rPr>
          <w:rFonts w:hint="eastAsia"/>
          <w:color w:val="333333"/>
          <w:sz w:val="22"/>
          <w:szCs w:val="22"/>
        </w:rPr>
        <w:t>.isalnum())</w:t>
      </w:r>
      <w:r w:rsidR="00E4357F">
        <w:rPr>
          <w:color w:val="333333"/>
          <w:sz w:val="22"/>
          <w:szCs w:val="22"/>
        </w:rPr>
        <w:t xml:space="preserve">    </w:t>
      </w:r>
      <w:r w:rsidR="00E4357F">
        <w:rPr>
          <w:rFonts w:hint="eastAsia"/>
          <w:color w:val="333333"/>
          <w:sz w:val="22"/>
          <w:szCs w:val="22"/>
        </w:rPr>
        <w:t>#abe</w:t>
      </w:r>
      <w:r w:rsidR="00E4357F">
        <w:rPr>
          <w:color w:val="333333"/>
          <w:sz w:val="22"/>
          <w:szCs w:val="22"/>
        </w:rPr>
        <w:t>12</w:t>
      </w:r>
      <w:r w:rsidR="00E4357F">
        <w:rPr>
          <w:rFonts w:hint="eastAsia"/>
          <w:color w:val="333333"/>
          <w:sz w:val="22"/>
          <w:szCs w:val="22"/>
        </w:rPr>
        <w:t>dd</w:t>
      </w:r>
      <w:r w:rsidR="00E4357F">
        <w:rPr>
          <w:color w:val="333333"/>
          <w:sz w:val="22"/>
          <w:szCs w:val="22"/>
        </w:rPr>
        <w:t xml:space="preserve"> </w:t>
      </w:r>
      <w:r w:rsidR="00E4357F">
        <w:rPr>
          <w:rFonts w:hint="eastAsia"/>
          <w:color w:val="333333"/>
          <w:sz w:val="22"/>
          <w:szCs w:val="22"/>
        </w:rPr>
        <w:t>为阿拉伯字符,所以结果为</w:t>
      </w:r>
      <w:r w:rsidR="00E4357F">
        <w:rPr>
          <w:color w:val="333333"/>
          <w:sz w:val="22"/>
          <w:szCs w:val="22"/>
        </w:rPr>
        <w:t xml:space="preserve">True; </w:t>
      </w:r>
      <w:r w:rsidR="00E4357F">
        <w:rPr>
          <w:rFonts w:hint="eastAsia"/>
          <w:color w:val="333333"/>
          <w:sz w:val="22"/>
          <w:szCs w:val="22"/>
        </w:rPr>
        <w:t>判断对象也可以为变量</w:t>
      </w:r>
    </w:p>
    <w:p w14:paraId="7FDACC14" w14:textId="4BE0EF2C" w:rsidR="00DA5BD4" w:rsidRPr="00DA5BD4" w:rsidRDefault="00E4357F" w:rsidP="00DA5BD4">
      <w:r>
        <w:rPr>
          <w:rFonts w:hint="eastAsia"/>
        </w:rPr>
        <w:t>True</w:t>
      </w:r>
    </w:p>
    <w:p w14:paraId="135085A5" w14:textId="40BB0F93" w:rsidR="00352582" w:rsidRDefault="00352582" w:rsidP="00352582"/>
    <w:p w14:paraId="63515750" w14:textId="37DEB240" w:rsidR="00E4357F" w:rsidRDefault="00E4357F" w:rsidP="00E4357F">
      <w:pPr>
        <w:pStyle w:val="20"/>
        <w:spacing w:before="163" w:after="163"/>
      </w:pPr>
      <w:bookmarkStart w:id="10" w:name="_Toc529389316"/>
      <w:r>
        <w:rPr>
          <w:rFonts w:hint="eastAsia"/>
        </w:rPr>
        <w:t>.</w:t>
      </w:r>
      <w:r>
        <w:t xml:space="preserve">isalpha </w:t>
      </w:r>
      <w:r>
        <w:rPr>
          <w:rFonts w:hint="eastAsia"/>
        </w:rPr>
        <w:t>判断是否为纯英文字符</w:t>
      </w:r>
      <w:bookmarkEnd w:id="10"/>
    </w:p>
    <w:p w14:paraId="75690F19" w14:textId="4B418551" w:rsidR="00E4357F" w:rsidRDefault="00E4357F" w:rsidP="00E4357F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'abc'</w:t>
      </w:r>
      <w:r>
        <w:rPr>
          <w:rFonts w:hint="eastAsia"/>
          <w:color w:val="333333"/>
          <w:sz w:val="22"/>
          <w:szCs w:val="22"/>
        </w:rPr>
        <w:t>.isalpha())</w:t>
      </w:r>
      <w:r>
        <w:rPr>
          <w:color w:val="333333"/>
          <w:sz w:val="22"/>
          <w:szCs w:val="22"/>
        </w:rPr>
        <w:t xml:space="preserve">   </w:t>
      </w:r>
      <w:r>
        <w:rPr>
          <w:rFonts w:hint="eastAsia"/>
          <w:color w:val="333333"/>
          <w:sz w:val="22"/>
          <w:szCs w:val="22"/>
        </w:rPr>
        <w:t>#同上</w:t>
      </w:r>
    </w:p>
    <w:p w14:paraId="2BA45FA6" w14:textId="57D3EABD" w:rsidR="00E4357F" w:rsidRDefault="00E4357F" w:rsidP="00E4357F">
      <w:pPr>
        <w:pStyle w:val="HTML0"/>
        <w:shd w:val="clear" w:color="auto" w:fill="FFFFFF"/>
        <w:rPr>
          <w:color w:val="333333"/>
          <w:sz w:val="22"/>
          <w:szCs w:val="22"/>
        </w:rPr>
      </w:pPr>
    </w:p>
    <w:p w14:paraId="77E13D2F" w14:textId="64F51050" w:rsidR="00E4357F" w:rsidRDefault="00E4357F" w:rsidP="00E4357F">
      <w:pPr>
        <w:pStyle w:val="20"/>
        <w:spacing w:before="163" w:after="163"/>
      </w:pPr>
      <w:bookmarkStart w:id="11" w:name="_Toc529389317"/>
      <w:r>
        <w:rPr>
          <w:rFonts w:hint="eastAsia"/>
        </w:rPr>
        <w:t>.</w:t>
      </w:r>
      <w:r>
        <w:t xml:space="preserve">isdecimal </w:t>
      </w:r>
      <w:r>
        <w:rPr>
          <w:rFonts w:hint="eastAsia"/>
        </w:rPr>
        <w:t>判断是否为十进制</w:t>
      </w:r>
      <w:bookmarkEnd w:id="11"/>
    </w:p>
    <w:p w14:paraId="539BD81D" w14:textId="77777777" w:rsidR="00E4357F" w:rsidRDefault="00E4357F" w:rsidP="00E4357F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'12'</w:t>
      </w:r>
      <w:r>
        <w:rPr>
          <w:rFonts w:hint="eastAsia"/>
          <w:color w:val="333333"/>
          <w:sz w:val="22"/>
          <w:szCs w:val="22"/>
        </w:rPr>
        <w:t>.isdecimal())</w:t>
      </w:r>
    </w:p>
    <w:p w14:paraId="287FAFE5" w14:textId="0398EB48" w:rsidR="00E4357F" w:rsidRDefault="00E4357F" w:rsidP="00E4357F"/>
    <w:p w14:paraId="1C86EDA5" w14:textId="1912AE70" w:rsidR="00E4357F" w:rsidRPr="00E4357F" w:rsidRDefault="00E4357F" w:rsidP="00E4357F">
      <w:pPr>
        <w:pStyle w:val="20"/>
        <w:spacing w:before="163" w:after="163"/>
        <w:rPr>
          <w:highlight w:val="red"/>
        </w:rPr>
      </w:pPr>
      <w:bookmarkStart w:id="12" w:name="_Toc529389318"/>
      <w:r w:rsidRPr="00E4357F">
        <w:rPr>
          <w:rFonts w:hint="eastAsia"/>
          <w:highlight w:val="red"/>
        </w:rPr>
        <w:t>.</w:t>
      </w:r>
      <w:r w:rsidRPr="00E4357F">
        <w:rPr>
          <w:highlight w:val="red"/>
        </w:rPr>
        <w:t xml:space="preserve">isdigit </w:t>
      </w:r>
      <w:r w:rsidRPr="00E4357F">
        <w:rPr>
          <w:rFonts w:hint="eastAsia"/>
          <w:highlight w:val="red"/>
        </w:rPr>
        <w:t>判断是否为整数</w:t>
      </w:r>
      <w:bookmarkEnd w:id="12"/>
    </w:p>
    <w:p w14:paraId="1A04AE2C" w14:textId="77777777" w:rsidR="00E4357F" w:rsidRDefault="00E4357F" w:rsidP="00E4357F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'123'</w:t>
      </w:r>
      <w:r>
        <w:rPr>
          <w:rFonts w:hint="eastAsia"/>
          <w:color w:val="333333"/>
          <w:sz w:val="22"/>
          <w:szCs w:val="22"/>
        </w:rPr>
        <w:t>.isdigit())</w:t>
      </w:r>
    </w:p>
    <w:p w14:paraId="7CBAC365" w14:textId="77777777" w:rsidR="00E4357F" w:rsidRPr="00E4357F" w:rsidRDefault="00E4357F" w:rsidP="00E4357F"/>
    <w:p w14:paraId="68A3A43B" w14:textId="429B10AA" w:rsidR="009855EA" w:rsidRDefault="00E4357F" w:rsidP="00E4357F">
      <w:pPr>
        <w:pStyle w:val="20"/>
        <w:spacing w:before="163" w:after="163"/>
      </w:pPr>
      <w:bookmarkStart w:id="13" w:name="_Toc529389319"/>
      <w:r w:rsidRPr="00E4357F">
        <w:t>.isidentifier</w:t>
      </w:r>
      <w:r>
        <w:t xml:space="preserve">  </w:t>
      </w:r>
      <w:r>
        <w:rPr>
          <w:rFonts w:hint="eastAsia"/>
        </w:rPr>
        <w:t>判断是否为合法标识符</w:t>
      </w:r>
      <w:r w:rsidR="00BE2ABA">
        <w:rPr>
          <w:rFonts w:hint="eastAsia"/>
        </w:rPr>
        <w:t>（是不是正常变量名）</w:t>
      </w:r>
      <w:bookmarkEnd w:id="13"/>
    </w:p>
    <w:p w14:paraId="5ACB75C6" w14:textId="77777777" w:rsidR="00BE2ABA" w:rsidRDefault="00BE2ABA" w:rsidP="00BE2ABA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'AC'</w:t>
      </w:r>
      <w:r>
        <w:rPr>
          <w:rFonts w:hint="eastAsia"/>
          <w:color w:val="333333"/>
          <w:sz w:val="22"/>
          <w:szCs w:val="22"/>
        </w:rPr>
        <w:t>.isidentifier())</w:t>
      </w:r>
    </w:p>
    <w:p w14:paraId="51DB15A9" w14:textId="59280A6C" w:rsidR="00BE2ABA" w:rsidRDefault="00BE2ABA" w:rsidP="00BE2ABA"/>
    <w:p w14:paraId="7024C42C" w14:textId="5B33F08B" w:rsidR="00BE2ABA" w:rsidRDefault="00BE2ABA" w:rsidP="00BE2ABA">
      <w:pPr>
        <w:pStyle w:val="20"/>
        <w:spacing w:before="163" w:after="163"/>
      </w:pPr>
      <w:bookmarkStart w:id="14" w:name="_Toc529389320"/>
      <w:r>
        <w:rPr>
          <w:rFonts w:hint="eastAsia"/>
        </w:rPr>
        <w:t>.</w:t>
      </w:r>
      <w:r>
        <w:t xml:space="preserve">islower </w:t>
      </w:r>
      <w:r>
        <w:rPr>
          <w:rFonts w:hint="eastAsia"/>
        </w:rPr>
        <w:t>判断是否为小写</w:t>
      </w:r>
      <w:bookmarkEnd w:id="14"/>
    </w:p>
    <w:p w14:paraId="729FF077" w14:textId="6018ACF0" w:rsidR="00BE2ABA" w:rsidRDefault="00BE2ABA" w:rsidP="00BE2ABA">
      <w:pPr>
        <w:pStyle w:val="20"/>
        <w:spacing w:before="163" w:after="163"/>
      </w:pPr>
      <w:bookmarkStart w:id="15" w:name="_Toc529389321"/>
      <w:r>
        <w:rPr>
          <w:rFonts w:hint="eastAsia"/>
        </w:rPr>
        <w:t>.</w:t>
      </w:r>
      <w:r>
        <w:t xml:space="preserve">isnumeric </w:t>
      </w:r>
      <w:r>
        <w:rPr>
          <w:rFonts w:hint="eastAsia"/>
        </w:rPr>
        <w:t>判断是否为数字，只能有数字</w:t>
      </w:r>
      <w:bookmarkEnd w:id="15"/>
    </w:p>
    <w:p w14:paraId="2DAF53B2" w14:textId="52AC6C83" w:rsidR="00BE2ABA" w:rsidRDefault="00BE2ABA" w:rsidP="00BE2ABA">
      <w:pPr>
        <w:pStyle w:val="20"/>
        <w:spacing w:before="163" w:after="163"/>
      </w:pPr>
      <w:bookmarkStart w:id="16" w:name="_Toc529389322"/>
      <w:r>
        <w:rPr>
          <w:rFonts w:hint="eastAsia"/>
        </w:rPr>
        <w:t>.</w:t>
      </w:r>
      <w:r>
        <w:t xml:space="preserve">isspace </w:t>
      </w:r>
      <w:r>
        <w:rPr>
          <w:rFonts w:hint="eastAsia"/>
        </w:rPr>
        <w:t>是否为空格，</w:t>
      </w:r>
      <w:r>
        <w:rPr>
          <w:rFonts w:hint="eastAsia"/>
        </w:rPr>
        <w:t>tab</w:t>
      </w:r>
      <w:r>
        <w:rPr>
          <w:rFonts w:hint="eastAsia"/>
        </w:rPr>
        <w:t>也是空格</w:t>
      </w:r>
      <w:bookmarkEnd w:id="16"/>
    </w:p>
    <w:p w14:paraId="42ADDB48" w14:textId="17FC452E" w:rsidR="00BE2ABA" w:rsidRDefault="00CB111A" w:rsidP="00BE2ABA">
      <w:pPr>
        <w:pStyle w:val="20"/>
        <w:spacing w:before="163" w:after="163"/>
      </w:pPr>
      <w:bookmarkStart w:id="17" w:name="_Toc529389323"/>
      <w:r>
        <w:rPr>
          <w:rFonts w:hint="eastAsia"/>
        </w:rPr>
        <w:t>.</w:t>
      </w:r>
      <w:r>
        <w:t xml:space="preserve">istitle </w:t>
      </w:r>
      <w:r>
        <w:rPr>
          <w:rFonts w:hint="eastAsia"/>
        </w:rPr>
        <w:t>判断首字母大写</w:t>
      </w:r>
      <w:bookmarkEnd w:id="17"/>
    </w:p>
    <w:p w14:paraId="22A7C2B9" w14:textId="77777777" w:rsidR="00CB111A" w:rsidRDefault="00CB111A" w:rsidP="00CB111A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'My Name Is s'</w:t>
      </w:r>
      <w:r>
        <w:rPr>
          <w:rFonts w:hint="eastAsia"/>
          <w:color w:val="333333"/>
          <w:sz w:val="22"/>
          <w:szCs w:val="22"/>
        </w:rPr>
        <w:t>.istitle())</w:t>
      </w:r>
    </w:p>
    <w:p w14:paraId="43F6BB9E" w14:textId="5C894587" w:rsidR="00CB111A" w:rsidRDefault="00CB111A" w:rsidP="00CB111A">
      <w:r>
        <w:rPr>
          <w:rFonts w:hint="eastAsia"/>
        </w:rPr>
        <w:t>False</w:t>
      </w:r>
    </w:p>
    <w:p w14:paraId="193D335F" w14:textId="13567D17" w:rsidR="00CB111A" w:rsidRDefault="00CB111A" w:rsidP="00CB111A">
      <w:pPr>
        <w:pStyle w:val="20"/>
        <w:spacing w:before="163" w:after="163"/>
      </w:pPr>
      <w:bookmarkStart w:id="18" w:name="_Toc529389324"/>
      <w:r>
        <w:rPr>
          <w:rFonts w:hint="eastAsia"/>
        </w:rPr>
        <w:t>.</w:t>
      </w:r>
      <w:r>
        <w:t xml:space="preserve">isprintable </w:t>
      </w:r>
      <w:r>
        <w:rPr>
          <w:rFonts w:hint="eastAsia"/>
        </w:rPr>
        <w:t>判断是否可打印</w:t>
      </w:r>
      <w:bookmarkEnd w:id="18"/>
    </w:p>
    <w:p w14:paraId="58960DFE" w14:textId="34A06B05" w:rsidR="00CB111A" w:rsidRDefault="00CB111A" w:rsidP="00CB111A">
      <w:r>
        <w:rPr>
          <w:rFonts w:hint="eastAsia"/>
        </w:rPr>
        <w:t>设备文件，终端文件等不可打印为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tty</w:t>
      </w:r>
      <w:r>
        <w:rPr>
          <w:rFonts w:hint="eastAsia"/>
        </w:rPr>
        <w:t>文件</w:t>
      </w:r>
    </w:p>
    <w:p w14:paraId="25737ADB" w14:textId="2BA9F6D3" w:rsidR="00CB111A" w:rsidRDefault="00CB111A" w:rsidP="00CB111A">
      <w:pPr>
        <w:pStyle w:val="20"/>
        <w:spacing w:before="163" w:after="163"/>
      </w:pPr>
      <w:bookmarkStart w:id="19" w:name="_Toc529389325"/>
      <w:r>
        <w:rPr>
          <w:rFonts w:hint="eastAsia"/>
        </w:rPr>
        <w:t>.</w:t>
      </w:r>
      <w:r>
        <w:t xml:space="preserve">isupper </w:t>
      </w:r>
      <w:r>
        <w:rPr>
          <w:rFonts w:hint="eastAsia"/>
        </w:rPr>
        <w:t>判断</w:t>
      </w:r>
      <w:r w:rsidR="003D71FC">
        <w:rPr>
          <w:rFonts w:hint="eastAsia"/>
        </w:rPr>
        <w:t>是否</w:t>
      </w:r>
      <w:r>
        <w:rPr>
          <w:rFonts w:hint="eastAsia"/>
        </w:rPr>
        <w:t>大写</w:t>
      </w:r>
      <w:bookmarkEnd w:id="19"/>
    </w:p>
    <w:p w14:paraId="121E1A9B" w14:textId="0568652D" w:rsidR="00CB111A" w:rsidRDefault="00CB111A" w:rsidP="00CB111A">
      <w:pPr>
        <w:pStyle w:val="20"/>
        <w:spacing w:before="163" w:after="163"/>
      </w:pPr>
      <w:bookmarkStart w:id="20" w:name="_Toc529389326"/>
      <w:r>
        <w:rPr>
          <w:rFonts w:hint="eastAsia"/>
        </w:rPr>
        <w:t>.</w:t>
      </w:r>
      <w:r>
        <w:t xml:space="preserve">join </w:t>
      </w:r>
      <w:r>
        <w:rPr>
          <w:rFonts w:hint="eastAsia"/>
        </w:rPr>
        <w:t>添加分割符</w:t>
      </w:r>
      <w:bookmarkEnd w:id="20"/>
    </w:p>
    <w:p w14:paraId="73B13EC7" w14:textId="77777777" w:rsidR="00CB111A" w:rsidRDefault="00CB111A" w:rsidP="00CB111A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'--'</w:t>
      </w:r>
      <w:r>
        <w:rPr>
          <w:rFonts w:hint="eastAsia"/>
          <w:color w:val="333333"/>
          <w:sz w:val="22"/>
          <w:szCs w:val="22"/>
        </w:rPr>
        <w:t>.join([</w:t>
      </w:r>
      <w:r>
        <w:rPr>
          <w:rFonts w:hint="eastAsia"/>
          <w:color w:val="DD1144"/>
          <w:sz w:val="22"/>
          <w:szCs w:val="22"/>
        </w:rPr>
        <w:t>'1'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'2'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'3'</w:t>
      </w:r>
      <w:r>
        <w:rPr>
          <w:rFonts w:hint="eastAsia"/>
          <w:color w:val="333333"/>
          <w:sz w:val="22"/>
          <w:szCs w:val="22"/>
        </w:rPr>
        <w:t>]))</w:t>
      </w:r>
    </w:p>
    <w:p w14:paraId="10FE1198" w14:textId="7FFF82DE" w:rsidR="00CB111A" w:rsidRDefault="003D71FC" w:rsidP="00CB111A">
      <w:r>
        <w:rPr>
          <w:noProof/>
        </w:rPr>
        <w:drawing>
          <wp:inline distT="0" distB="0" distL="0" distR="0" wp14:anchorId="70F1B1D5" wp14:editId="034037EA">
            <wp:extent cx="3223539" cy="18289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8C9E" w14:textId="77777777" w:rsidR="003D71FC" w:rsidRDefault="003D71FC" w:rsidP="003D71FC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'+'</w:t>
      </w:r>
      <w:r>
        <w:rPr>
          <w:rFonts w:hint="eastAsia"/>
          <w:color w:val="333333"/>
          <w:sz w:val="22"/>
          <w:szCs w:val="22"/>
        </w:rPr>
        <w:t>.join([</w:t>
      </w:r>
      <w:r>
        <w:rPr>
          <w:rFonts w:hint="eastAsia"/>
          <w:color w:val="DD1144"/>
          <w:sz w:val="22"/>
          <w:szCs w:val="22"/>
        </w:rPr>
        <w:t>'a'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'b'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'c'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'd'</w:t>
      </w:r>
      <w:r>
        <w:rPr>
          <w:rFonts w:hint="eastAsia"/>
          <w:color w:val="333333"/>
          <w:sz w:val="22"/>
          <w:szCs w:val="22"/>
        </w:rPr>
        <w:t>]))</w:t>
      </w:r>
    </w:p>
    <w:p w14:paraId="084C8AD8" w14:textId="32619382" w:rsidR="003D71FC" w:rsidRDefault="003D71FC" w:rsidP="00CB111A">
      <w:r>
        <w:rPr>
          <w:noProof/>
        </w:rPr>
        <w:drawing>
          <wp:inline distT="0" distB="0" distL="0" distR="0" wp14:anchorId="767B2457" wp14:editId="6D2E1F87">
            <wp:extent cx="2728196" cy="175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A210" w14:textId="77777777" w:rsidR="003D71FC" w:rsidRPr="003D71FC" w:rsidRDefault="003D71FC" w:rsidP="00CB111A"/>
    <w:p w14:paraId="2E2F9BC8" w14:textId="28BA8746" w:rsidR="00CB111A" w:rsidRDefault="00141C98" w:rsidP="004C4316">
      <w:pPr>
        <w:pStyle w:val="20"/>
        <w:spacing w:before="163" w:after="163"/>
      </w:pPr>
      <w:r>
        <w:t xml:space="preserve">.ljuest </w:t>
      </w:r>
      <w:r w:rsidR="004C4316">
        <w:rPr>
          <w:rFonts w:hint="eastAsia"/>
        </w:rPr>
        <w:t>向右填充</w:t>
      </w:r>
    </w:p>
    <w:p w14:paraId="4EFAC032" w14:textId="77777777" w:rsidR="004C4316" w:rsidRDefault="004C4316" w:rsidP="004C4316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(name.ljust(</w:t>
      </w:r>
      <w:r>
        <w:rPr>
          <w:rFonts w:hint="eastAsia"/>
          <w:color w:val="009999"/>
          <w:sz w:val="22"/>
          <w:szCs w:val="22"/>
        </w:rPr>
        <w:t>50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'*'</w:t>
      </w:r>
      <w:r>
        <w:rPr>
          <w:rFonts w:hint="eastAsia"/>
          <w:color w:val="333333"/>
          <w:sz w:val="22"/>
          <w:szCs w:val="22"/>
        </w:rPr>
        <w:t>))</w:t>
      </w:r>
    </w:p>
    <w:p w14:paraId="16E44C8B" w14:textId="2A783B1A" w:rsidR="004C4316" w:rsidRDefault="004C4316" w:rsidP="004C4316">
      <w:r>
        <w:rPr>
          <w:noProof/>
        </w:rPr>
        <w:drawing>
          <wp:inline distT="0" distB="0" distL="0" distR="0" wp14:anchorId="22BCAE07" wp14:editId="3B6D012F">
            <wp:extent cx="5082980" cy="274344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11E3" w14:textId="7511EE7C" w:rsidR="004C4316" w:rsidRDefault="004C4316" w:rsidP="004C4316">
      <w:r>
        <w:rPr>
          <w:rFonts w:hint="eastAsia"/>
        </w:rPr>
        <w:t>#</w:t>
      </w:r>
      <w:r>
        <w:rPr>
          <w:rFonts w:hint="eastAsia"/>
        </w:rPr>
        <w:t>不满足输出长度，在结尾补上</w:t>
      </w:r>
    </w:p>
    <w:p w14:paraId="4BF70495" w14:textId="78ED24EA" w:rsidR="004C4316" w:rsidRDefault="004C4316" w:rsidP="004C4316">
      <w:pPr>
        <w:pStyle w:val="20"/>
        <w:spacing w:before="163" w:after="163"/>
      </w:pPr>
      <w:r>
        <w:rPr>
          <w:rFonts w:hint="eastAsia"/>
        </w:rPr>
        <w:lastRenderedPageBreak/>
        <w:t xml:space="preserve"> rjuest</w:t>
      </w:r>
      <w:r>
        <w:t xml:space="preserve"> </w:t>
      </w:r>
      <w:r>
        <w:rPr>
          <w:rFonts w:hint="eastAsia"/>
        </w:rPr>
        <w:t>左填充</w:t>
      </w:r>
    </w:p>
    <w:p w14:paraId="3CAE20A4" w14:textId="1909215C" w:rsidR="004C4316" w:rsidRPr="004C4316" w:rsidRDefault="004C4316" w:rsidP="004C4316">
      <w:pPr>
        <w:rPr>
          <w:rFonts w:hint="eastAsia"/>
        </w:rPr>
      </w:pPr>
      <w:r>
        <w:rPr>
          <w:noProof/>
        </w:rPr>
        <w:drawing>
          <wp:inline distT="0" distB="0" distL="0" distR="0" wp14:anchorId="0E51830B" wp14:editId="014B007E">
            <wp:extent cx="6645910" cy="17627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6AAE" w14:textId="77777777" w:rsidR="00CB111A" w:rsidRPr="00CB111A" w:rsidRDefault="00CB111A" w:rsidP="00CB111A"/>
    <w:p w14:paraId="1D0CBE58" w14:textId="52A9C8E1" w:rsidR="00BF6D56" w:rsidRDefault="00113F48" w:rsidP="004C4316">
      <w:pPr>
        <w:pStyle w:val="20"/>
        <w:spacing w:before="163" w:after="163"/>
      </w:pPr>
      <w:r>
        <w:rPr>
          <w:rFonts w:hint="eastAsia"/>
        </w:rPr>
        <w:t xml:space="preserve"> </w:t>
      </w:r>
      <w:r w:rsidR="004C4316">
        <w:rPr>
          <w:rFonts w:hint="eastAsia"/>
        </w:rPr>
        <w:t>lower</w:t>
      </w:r>
      <w:r w:rsidR="004C4316">
        <w:t xml:space="preserve"> </w:t>
      </w:r>
      <w:r w:rsidR="004C4316">
        <w:rPr>
          <w:rFonts w:hint="eastAsia"/>
        </w:rPr>
        <w:t>upper</w:t>
      </w:r>
      <w:r w:rsidR="004C4316">
        <w:t xml:space="preserve"> </w:t>
      </w:r>
      <w:r w:rsidR="004C4316">
        <w:rPr>
          <w:rFonts w:hint="eastAsia"/>
        </w:rPr>
        <w:t>大小写转换</w:t>
      </w:r>
    </w:p>
    <w:p w14:paraId="7C68F637" w14:textId="77777777" w:rsidR="004C4316" w:rsidRDefault="004C4316" w:rsidP="004C4316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"Name"</w:t>
      </w:r>
      <w:r>
        <w:rPr>
          <w:rFonts w:hint="eastAsia"/>
          <w:color w:val="333333"/>
          <w:sz w:val="22"/>
          <w:szCs w:val="22"/>
        </w:rPr>
        <w:t xml:space="preserve">.lower())    </w:t>
      </w:r>
      <w:r>
        <w:rPr>
          <w:rFonts w:hint="eastAsia"/>
          <w:i/>
          <w:iCs/>
          <w:color w:val="999988"/>
          <w:sz w:val="22"/>
          <w:szCs w:val="22"/>
        </w:rPr>
        <w:t>#转换为小写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"Name"</w:t>
      </w:r>
      <w:r>
        <w:rPr>
          <w:rFonts w:hint="eastAsia"/>
          <w:color w:val="333333"/>
          <w:sz w:val="22"/>
          <w:szCs w:val="22"/>
        </w:rPr>
        <w:t xml:space="preserve">.upper())    </w:t>
      </w:r>
      <w:r>
        <w:rPr>
          <w:rFonts w:hint="eastAsia"/>
          <w:i/>
          <w:iCs/>
          <w:color w:val="999988"/>
          <w:sz w:val="22"/>
          <w:szCs w:val="22"/>
        </w:rPr>
        <w:t>#转换为大写</w:t>
      </w:r>
    </w:p>
    <w:p w14:paraId="568C4B09" w14:textId="6E2463F3" w:rsidR="004C4316" w:rsidRDefault="004C4316" w:rsidP="004C4316"/>
    <w:p w14:paraId="051B4C34" w14:textId="1266B2FA" w:rsidR="004C4316" w:rsidRDefault="00711C8F" w:rsidP="00711C8F">
      <w:pPr>
        <w:pStyle w:val="20"/>
        <w:spacing w:before="163" w:after="163"/>
      </w:pPr>
      <w:r>
        <w:rPr>
          <w:rFonts w:hint="eastAsia"/>
        </w:rPr>
        <w:t>回车空格处理</w:t>
      </w:r>
      <w:r w:rsidR="00450743">
        <w:rPr>
          <w:rFonts w:hint="eastAsia"/>
        </w:rPr>
        <w:t>strip</w:t>
      </w:r>
    </w:p>
    <w:p w14:paraId="602969CB" w14:textId="77777777" w:rsidR="00711C8F" w:rsidRDefault="00711C8F" w:rsidP="00711C8F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</w:t>
      </w:r>
      <w:r>
        <w:rPr>
          <w:rFonts w:hint="eastAsia"/>
          <w:color w:val="000080"/>
          <w:sz w:val="22"/>
          <w:szCs w:val="22"/>
        </w:rPr>
        <w:t>\n</w:t>
      </w:r>
      <w:r>
        <w:rPr>
          <w:rFonts w:hint="eastAsia"/>
          <w:color w:val="DD1144"/>
          <w:sz w:val="22"/>
          <w:szCs w:val="22"/>
        </w:rPr>
        <w:t xml:space="preserve">   Name </w:t>
      </w:r>
      <w:r>
        <w:rPr>
          <w:rFonts w:hint="eastAsia"/>
          <w:color w:val="000080"/>
          <w:sz w:val="22"/>
          <w:szCs w:val="22"/>
        </w:rPr>
        <w:t>\n</w:t>
      </w:r>
      <w:r>
        <w:rPr>
          <w:rFonts w:hint="eastAsia"/>
          <w:color w:val="DD1144"/>
          <w:sz w:val="22"/>
          <w:szCs w:val="22"/>
        </w:rPr>
        <w:t>"</w:t>
      </w:r>
      <w:r>
        <w:rPr>
          <w:rFonts w:hint="eastAsia"/>
          <w:color w:val="333333"/>
          <w:sz w:val="22"/>
          <w:szCs w:val="22"/>
        </w:rPr>
        <w:t xml:space="preserve">.lstrip())        </w:t>
      </w:r>
      <w:r>
        <w:rPr>
          <w:rFonts w:hint="eastAsia"/>
          <w:i/>
          <w:iCs/>
          <w:color w:val="999988"/>
          <w:sz w:val="22"/>
          <w:szCs w:val="22"/>
        </w:rPr>
        <w:t>#去掉最左边的回车空格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</w:t>
      </w:r>
      <w:r>
        <w:rPr>
          <w:rFonts w:hint="eastAsia"/>
          <w:color w:val="000080"/>
          <w:sz w:val="22"/>
          <w:szCs w:val="22"/>
        </w:rPr>
        <w:t>\n</w:t>
      </w:r>
      <w:r>
        <w:rPr>
          <w:rFonts w:hint="eastAsia"/>
          <w:color w:val="DD1144"/>
          <w:sz w:val="22"/>
          <w:szCs w:val="22"/>
        </w:rPr>
        <w:t xml:space="preserve">   Name   </w:t>
      </w:r>
      <w:r>
        <w:rPr>
          <w:rFonts w:hint="eastAsia"/>
          <w:color w:val="000080"/>
          <w:sz w:val="22"/>
          <w:szCs w:val="22"/>
        </w:rPr>
        <w:t>\n</w:t>
      </w:r>
      <w:r>
        <w:rPr>
          <w:rFonts w:hint="eastAsia"/>
          <w:color w:val="DD1144"/>
          <w:sz w:val="22"/>
          <w:szCs w:val="22"/>
        </w:rPr>
        <w:t>"</w:t>
      </w:r>
      <w:r>
        <w:rPr>
          <w:rFonts w:hint="eastAsia"/>
          <w:color w:val="333333"/>
          <w:sz w:val="22"/>
          <w:szCs w:val="22"/>
        </w:rPr>
        <w:t xml:space="preserve">.rstrip())       </w:t>
      </w:r>
      <w:r>
        <w:rPr>
          <w:rFonts w:hint="eastAsia"/>
          <w:i/>
          <w:iCs/>
          <w:color w:val="999988"/>
          <w:sz w:val="22"/>
          <w:szCs w:val="22"/>
        </w:rPr>
        <w:t>#去掉最右边的回车空格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</w:t>
      </w:r>
      <w:r>
        <w:rPr>
          <w:rFonts w:hint="eastAsia"/>
          <w:color w:val="000080"/>
          <w:sz w:val="22"/>
          <w:szCs w:val="22"/>
        </w:rPr>
        <w:t>\n</w:t>
      </w:r>
      <w:r>
        <w:rPr>
          <w:rFonts w:hint="eastAsia"/>
          <w:color w:val="DD1144"/>
          <w:sz w:val="22"/>
          <w:szCs w:val="22"/>
        </w:rPr>
        <w:t xml:space="preserve">   Name  </w:t>
      </w:r>
      <w:r>
        <w:rPr>
          <w:rFonts w:hint="eastAsia"/>
          <w:color w:val="000080"/>
          <w:sz w:val="22"/>
          <w:szCs w:val="22"/>
        </w:rPr>
        <w:t>\n</w:t>
      </w:r>
      <w:r>
        <w:rPr>
          <w:rFonts w:hint="eastAsia"/>
          <w:color w:val="DD1144"/>
          <w:sz w:val="22"/>
          <w:szCs w:val="22"/>
        </w:rPr>
        <w:t xml:space="preserve">  is </w:t>
      </w:r>
      <w:r>
        <w:rPr>
          <w:rFonts w:hint="eastAsia"/>
          <w:color w:val="000080"/>
          <w:sz w:val="22"/>
          <w:szCs w:val="22"/>
        </w:rPr>
        <w:t>\n</w:t>
      </w:r>
      <w:r>
        <w:rPr>
          <w:rFonts w:hint="eastAsia"/>
          <w:color w:val="DD1144"/>
          <w:sz w:val="22"/>
          <w:szCs w:val="22"/>
        </w:rPr>
        <w:t>"</w:t>
      </w:r>
      <w:r>
        <w:rPr>
          <w:rFonts w:hint="eastAsia"/>
          <w:color w:val="333333"/>
          <w:sz w:val="22"/>
          <w:szCs w:val="22"/>
        </w:rPr>
        <w:t xml:space="preserve">.strip())       </w:t>
      </w:r>
      <w:r>
        <w:rPr>
          <w:rFonts w:hint="eastAsia"/>
          <w:i/>
          <w:iCs/>
          <w:color w:val="999988"/>
          <w:sz w:val="22"/>
          <w:szCs w:val="22"/>
        </w:rPr>
        <w:t>#去掉两头的回车空格</w:t>
      </w:r>
      <w:r>
        <w:rPr>
          <w:rFonts w:hint="eastAsia"/>
          <w:i/>
          <w:iCs/>
          <w:color w:val="999988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"-------"</w:t>
      </w:r>
      <w:r>
        <w:rPr>
          <w:rFonts w:hint="eastAsia"/>
          <w:color w:val="333333"/>
          <w:sz w:val="22"/>
          <w:szCs w:val="22"/>
        </w:rPr>
        <w:t>)</w:t>
      </w:r>
    </w:p>
    <w:p w14:paraId="4BB0A012" w14:textId="24E0B21B" w:rsidR="00711C8F" w:rsidRPr="00711C8F" w:rsidRDefault="00711C8F" w:rsidP="00711C8F">
      <w:pPr>
        <w:rPr>
          <w:rFonts w:hint="eastAsia"/>
        </w:rPr>
      </w:pPr>
      <w:r>
        <w:rPr>
          <w:noProof/>
        </w:rPr>
        <w:drawing>
          <wp:inline distT="0" distB="0" distL="0" distR="0" wp14:anchorId="5B1D7A38" wp14:editId="14E689F7">
            <wp:extent cx="4846740" cy="1630821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EB05" w14:textId="77777777" w:rsidR="00BF6D56" w:rsidRPr="00BF6D56" w:rsidRDefault="00BF6D56" w:rsidP="00BF6D56"/>
    <w:p w14:paraId="44BAE95F" w14:textId="1E593E0A" w:rsidR="00BF6D56" w:rsidRDefault="007E26FE" w:rsidP="000F5F79">
      <w:pPr>
        <w:pStyle w:val="20"/>
        <w:spacing w:before="163" w:after="163"/>
      </w:pPr>
      <w:r>
        <w:rPr>
          <w:rFonts w:hint="eastAsia"/>
        </w:rPr>
        <w:t>.</w:t>
      </w:r>
      <w:r w:rsidRPr="007E26FE"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color w:val="333333"/>
          <w:sz w:val="22"/>
          <w:szCs w:val="22"/>
        </w:rPr>
        <w:t>maketrans</w:t>
      </w:r>
      <w:r>
        <w:rPr>
          <w:color w:val="333333"/>
          <w:sz w:val="22"/>
          <w:szCs w:val="22"/>
        </w:rPr>
        <w:t xml:space="preserve"> </w:t>
      </w:r>
      <w:r w:rsidR="000F5F79">
        <w:rPr>
          <w:rFonts w:hint="eastAsia"/>
        </w:rPr>
        <w:t>按照</w:t>
      </w:r>
      <w:r>
        <w:rPr>
          <w:rFonts w:hint="eastAsia"/>
        </w:rPr>
        <w:t>对应号码解释</w:t>
      </w:r>
    </w:p>
    <w:p w14:paraId="0D1F1EE2" w14:textId="014B63BA" w:rsidR="007E26FE" w:rsidRDefault="007E26FE" w:rsidP="007E26FE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p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86B3"/>
          <w:sz w:val="22"/>
          <w:szCs w:val="22"/>
        </w:rPr>
        <w:t>str</w:t>
      </w:r>
      <w:r>
        <w:rPr>
          <w:rFonts w:hint="eastAsia"/>
          <w:color w:val="333333"/>
          <w:sz w:val="22"/>
          <w:szCs w:val="22"/>
        </w:rPr>
        <w:t>.maketrans(</w:t>
      </w:r>
      <w:r>
        <w:rPr>
          <w:rFonts w:hint="eastAsia"/>
          <w:color w:val="DD1144"/>
          <w:sz w:val="22"/>
          <w:szCs w:val="22"/>
        </w:rPr>
        <w:t>"abcdef"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"123456"</w:t>
      </w:r>
      <w:r>
        <w:rPr>
          <w:rFonts w:hint="eastAsia"/>
          <w:color w:val="333333"/>
          <w:sz w:val="22"/>
          <w:szCs w:val="22"/>
        </w:rPr>
        <w:t>)</w:t>
      </w:r>
      <w:r>
        <w:rPr>
          <w:color w:val="333333"/>
          <w:sz w:val="22"/>
          <w:szCs w:val="22"/>
        </w:rPr>
        <w:t xml:space="preserve">      </w:t>
      </w:r>
      <w:r>
        <w:rPr>
          <w:rFonts w:hint="eastAsia"/>
          <w:color w:val="333333"/>
          <w:sz w:val="22"/>
          <w:szCs w:val="22"/>
        </w:rPr>
        <w:t>#定义的对照表必须长度一致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"af b"</w:t>
      </w:r>
      <w:r>
        <w:rPr>
          <w:rFonts w:hint="eastAsia"/>
          <w:color w:val="333333"/>
          <w:sz w:val="22"/>
          <w:szCs w:val="22"/>
        </w:rPr>
        <w:t>.translate(</w:t>
      </w:r>
      <w:r>
        <w:rPr>
          <w:rFonts w:hint="eastAsia"/>
          <w:color w:val="333333"/>
          <w:sz w:val="22"/>
          <w:szCs w:val="22"/>
          <w:shd w:val="clear" w:color="auto" w:fill="E4E4FF"/>
        </w:rPr>
        <w:t>p</w:t>
      </w:r>
      <w:r>
        <w:rPr>
          <w:rFonts w:hint="eastAsia"/>
          <w:color w:val="333333"/>
          <w:sz w:val="22"/>
          <w:szCs w:val="22"/>
        </w:rPr>
        <w:t>))</w:t>
      </w:r>
    </w:p>
    <w:p w14:paraId="2EB374DA" w14:textId="6FA431CB" w:rsidR="007E26FE" w:rsidRPr="007E26FE" w:rsidRDefault="007E26FE" w:rsidP="007E26FE">
      <w:pPr>
        <w:rPr>
          <w:rFonts w:hint="eastAsia"/>
        </w:rPr>
      </w:pPr>
      <w:r>
        <w:rPr>
          <w:noProof/>
        </w:rPr>
        <w:drawing>
          <wp:inline distT="0" distB="0" distL="0" distR="0" wp14:anchorId="09172492" wp14:editId="57E2B733">
            <wp:extent cx="4397121" cy="274344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B116" w14:textId="263FF65B" w:rsidR="00BF6D56" w:rsidRDefault="00051080" w:rsidP="00051080">
      <w:pPr>
        <w:pStyle w:val="20"/>
        <w:spacing w:before="163" w:after="163"/>
      </w:pPr>
      <w:r>
        <w:rPr>
          <w:rFonts w:hint="eastAsia"/>
        </w:rPr>
        <w:t>r</w:t>
      </w:r>
      <w:r>
        <w:t xml:space="preserve">eplace </w:t>
      </w:r>
      <w:r>
        <w:rPr>
          <w:rFonts w:hint="eastAsia"/>
        </w:rPr>
        <w:t>字符替换</w:t>
      </w:r>
    </w:p>
    <w:p w14:paraId="50129BA6" w14:textId="6475FAFD" w:rsidR="00051080" w:rsidRDefault="00051080" w:rsidP="00051080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"My Name is ali "</w:t>
      </w:r>
      <w:r>
        <w:rPr>
          <w:rFonts w:hint="eastAsia"/>
          <w:color w:val="333333"/>
          <w:sz w:val="22"/>
          <w:szCs w:val="22"/>
        </w:rPr>
        <w:t>.replace(</w:t>
      </w:r>
      <w:r>
        <w:rPr>
          <w:rFonts w:hint="eastAsia"/>
          <w:color w:val="DD1144"/>
          <w:sz w:val="22"/>
          <w:szCs w:val="22"/>
        </w:rPr>
        <w:t>"a"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"X"</w:t>
      </w:r>
      <w:r>
        <w:rPr>
          <w:rFonts w:hint="eastAsia"/>
          <w:color w:val="333333"/>
          <w:sz w:val="22"/>
          <w:szCs w:val="22"/>
        </w:rPr>
        <w:t>))</w:t>
      </w:r>
    </w:p>
    <w:p w14:paraId="286CD6C6" w14:textId="77777777" w:rsidR="00F01288" w:rsidRDefault="00F01288" w:rsidP="00F01288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0086B3"/>
          <w:sz w:val="22"/>
          <w:szCs w:val="22"/>
        </w:rPr>
        <w:lastRenderedPageBreak/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"My Name is ali "</w:t>
      </w:r>
      <w:r>
        <w:rPr>
          <w:rFonts w:hint="eastAsia"/>
          <w:color w:val="333333"/>
          <w:sz w:val="22"/>
          <w:szCs w:val="22"/>
        </w:rPr>
        <w:t>.replace(</w:t>
      </w:r>
      <w:r>
        <w:rPr>
          <w:rFonts w:hint="eastAsia"/>
          <w:color w:val="DD1144"/>
          <w:sz w:val="22"/>
          <w:szCs w:val="22"/>
        </w:rPr>
        <w:t>"a"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DD1144"/>
          <w:sz w:val="22"/>
          <w:szCs w:val="22"/>
        </w:rPr>
        <w:t>"X"</w:t>
      </w:r>
      <w:r>
        <w:rPr>
          <w:rFonts w:hint="eastAsia"/>
          <w:color w:val="333333"/>
          <w:sz w:val="22"/>
          <w:szCs w:val="22"/>
        </w:rPr>
        <w:t>,</w:t>
      </w:r>
      <w:r>
        <w:rPr>
          <w:rFonts w:hint="eastAsia"/>
          <w:color w:val="009999"/>
          <w:sz w:val="22"/>
          <w:szCs w:val="22"/>
        </w:rPr>
        <w:t>1</w:t>
      </w:r>
      <w:r>
        <w:rPr>
          <w:rFonts w:hint="eastAsia"/>
          <w:color w:val="333333"/>
          <w:sz w:val="22"/>
          <w:szCs w:val="22"/>
        </w:rPr>
        <w:t xml:space="preserve">))   </w:t>
      </w:r>
      <w:r>
        <w:rPr>
          <w:rFonts w:hint="eastAsia"/>
          <w:i/>
          <w:iCs/>
          <w:color w:val="999988"/>
          <w:sz w:val="22"/>
          <w:szCs w:val="22"/>
        </w:rPr>
        <w:t>#替换1个字符</w:t>
      </w:r>
    </w:p>
    <w:p w14:paraId="1D2AAEED" w14:textId="4D6677D3" w:rsidR="00F01288" w:rsidRDefault="00F01288" w:rsidP="00051080">
      <w:pPr>
        <w:pStyle w:val="HTML0"/>
        <w:shd w:val="clear" w:color="auto" w:fill="FFFFFF"/>
        <w:rPr>
          <w:color w:val="333333"/>
          <w:sz w:val="22"/>
          <w:szCs w:val="22"/>
        </w:rPr>
      </w:pPr>
    </w:p>
    <w:p w14:paraId="6F0FC77F" w14:textId="326995D5" w:rsidR="00F01288" w:rsidRDefault="00F01288" w:rsidP="00F01288">
      <w:pPr>
        <w:pStyle w:val="20"/>
        <w:spacing w:before="163" w:after="163"/>
      </w:pPr>
      <w:r>
        <w:rPr>
          <w:rFonts w:hint="eastAsia"/>
        </w:rPr>
        <w:t>rfind</w:t>
      </w:r>
      <w:r>
        <w:t xml:space="preserve">   </w:t>
      </w:r>
      <w:r>
        <w:rPr>
          <w:rFonts w:hint="eastAsia"/>
        </w:rPr>
        <w:t>从左往右</w:t>
      </w:r>
      <w:r>
        <w:rPr>
          <w:rFonts w:hint="eastAsia"/>
        </w:rPr>
        <w:t>0</w:t>
      </w:r>
      <w:r>
        <w:rPr>
          <w:rFonts w:hint="eastAsia"/>
        </w:rPr>
        <w:t>开始，找到最后字符串的值</w:t>
      </w:r>
    </w:p>
    <w:p w14:paraId="1B2C343C" w14:textId="77777777" w:rsidR="00450743" w:rsidRDefault="00450743" w:rsidP="00450743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"My Name is is"</w:t>
      </w:r>
      <w:r>
        <w:rPr>
          <w:rFonts w:hint="eastAsia"/>
          <w:color w:val="333333"/>
          <w:sz w:val="22"/>
          <w:szCs w:val="22"/>
        </w:rPr>
        <w:t>.rfind(</w:t>
      </w:r>
      <w:r>
        <w:rPr>
          <w:rFonts w:hint="eastAsia"/>
          <w:color w:val="DD1144"/>
          <w:sz w:val="22"/>
          <w:szCs w:val="22"/>
        </w:rPr>
        <w:t>'i'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i/>
          <w:iCs/>
          <w:color w:val="999988"/>
          <w:sz w:val="22"/>
          <w:szCs w:val="22"/>
        </w:rPr>
        <w:t>#      0123456789</w:t>
      </w:r>
    </w:p>
    <w:p w14:paraId="6203CD34" w14:textId="37130671" w:rsidR="00F01288" w:rsidRDefault="00450743" w:rsidP="00F01288">
      <w:r>
        <w:rPr>
          <w:noProof/>
        </w:rPr>
        <w:drawing>
          <wp:inline distT="0" distB="0" distL="0" distR="0" wp14:anchorId="6F39E62E" wp14:editId="1B407098">
            <wp:extent cx="3048264" cy="29720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00DA" w14:textId="04779E94" w:rsidR="00450743" w:rsidRDefault="00450743" w:rsidP="00F01288"/>
    <w:p w14:paraId="7C0B57CC" w14:textId="3D3A9320" w:rsidR="00450743" w:rsidRPr="00450743" w:rsidRDefault="00450743" w:rsidP="00450743">
      <w:pPr>
        <w:pStyle w:val="20"/>
        <w:spacing w:before="163" w:after="163"/>
        <w:rPr>
          <w:rFonts w:hint="eastAsia"/>
        </w:rPr>
      </w:pPr>
      <w:r>
        <w:rPr>
          <w:rFonts w:hint="eastAsia"/>
        </w:rPr>
        <w:t>split</w:t>
      </w:r>
      <w:r>
        <w:t xml:space="preserve"> </w:t>
      </w:r>
      <w:r>
        <w:rPr>
          <w:rFonts w:hint="eastAsia"/>
        </w:rPr>
        <w:t>按照空格转换成列表</w:t>
      </w:r>
    </w:p>
    <w:p w14:paraId="2852F7AB" w14:textId="77777777" w:rsidR="00450743" w:rsidRDefault="00450743" w:rsidP="00450743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"My Name is"</w:t>
      </w:r>
      <w:r>
        <w:rPr>
          <w:rFonts w:hint="eastAsia"/>
          <w:color w:val="333333"/>
          <w:sz w:val="22"/>
          <w:szCs w:val="22"/>
        </w:rPr>
        <w:t xml:space="preserve">.split())       </w:t>
      </w:r>
      <w:r>
        <w:rPr>
          <w:rFonts w:hint="eastAsia"/>
          <w:i/>
          <w:iCs/>
          <w:color w:val="999988"/>
          <w:sz w:val="22"/>
          <w:szCs w:val="22"/>
        </w:rPr>
        <w:t>#转换列表</w:t>
      </w:r>
    </w:p>
    <w:p w14:paraId="08A5C780" w14:textId="50E5F54B" w:rsidR="00450743" w:rsidRDefault="00450743" w:rsidP="00051080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60FEA64A" wp14:editId="243E568D">
            <wp:extent cx="3231160" cy="220999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2307" w14:textId="6A04B7DF" w:rsidR="00450743" w:rsidRDefault="00450743" w:rsidP="00450743">
      <w:pPr>
        <w:pStyle w:val="3"/>
        <w:spacing w:before="163" w:after="163"/>
      </w:pPr>
      <w:r>
        <w:rPr>
          <w:rFonts w:hint="eastAsia"/>
        </w:rPr>
        <w:t>指定分割符</w:t>
      </w:r>
    </w:p>
    <w:p w14:paraId="694C29CD" w14:textId="77777777" w:rsidR="00450743" w:rsidRDefault="00450743" w:rsidP="00450743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"My Name is"</w:t>
      </w:r>
      <w:r>
        <w:rPr>
          <w:rFonts w:hint="eastAsia"/>
          <w:color w:val="333333"/>
          <w:sz w:val="22"/>
          <w:szCs w:val="22"/>
        </w:rPr>
        <w:t>.split(</w:t>
      </w:r>
      <w:r>
        <w:rPr>
          <w:rFonts w:hint="eastAsia"/>
          <w:color w:val="DD1144"/>
          <w:sz w:val="22"/>
          <w:szCs w:val="22"/>
        </w:rPr>
        <w:t>"a"</w:t>
      </w:r>
      <w:r>
        <w:rPr>
          <w:rFonts w:hint="eastAsia"/>
          <w:color w:val="333333"/>
          <w:sz w:val="22"/>
          <w:szCs w:val="22"/>
        </w:rPr>
        <w:t>))</w:t>
      </w:r>
    </w:p>
    <w:p w14:paraId="520ECA0A" w14:textId="0C250E9B" w:rsidR="00450743" w:rsidRDefault="00450743" w:rsidP="00450743">
      <w:r>
        <w:rPr>
          <w:noProof/>
        </w:rPr>
        <w:drawing>
          <wp:inline distT="0" distB="0" distL="0" distR="0" wp14:anchorId="14B44D25" wp14:editId="6400385D">
            <wp:extent cx="3909399" cy="41913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1506" w14:textId="05EC3CEF" w:rsidR="00450743" w:rsidRDefault="009D23A9" w:rsidP="009D23A9">
      <w:pPr>
        <w:pStyle w:val="20"/>
        <w:spacing w:before="163" w:after="163"/>
      </w:pPr>
      <w:r>
        <w:rPr>
          <w:rFonts w:hint="eastAsia"/>
        </w:rPr>
        <w:t>强制大小写转换</w:t>
      </w:r>
      <w:r>
        <w:rPr>
          <w:rFonts w:hint="eastAsia"/>
        </w:rPr>
        <w:t xml:space="preserve"> swapcase</w:t>
      </w:r>
    </w:p>
    <w:p w14:paraId="301C1163" w14:textId="77777777" w:rsidR="009D23A9" w:rsidRDefault="009D23A9" w:rsidP="009D23A9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E4E4FF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"My Name is"</w:t>
      </w:r>
      <w:r>
        <w:rPr>
          <w:rFonts w:hint="eastAsia"/>
          <w:color w:val="333333"/>
          <w:sz w:val="22"/>
          <w:szCs w:val="22"/>
        </w:rPr>
        <w:t>.swapcase())</w:t>
      </w:r>
    </w:p>
    <w:p w14:paraId="52EA4BA7" w14:textId="2AE8DCBD" w:rsidR="009D23A9" w:rsidRDefault="009D23A9" w:rsidP="009D23A9">
      <w:r>
        <w:rPr>
          <w:noProof/>
        </w:rPr>
        <w:drawing>
          <wp:inline distT="0" distB="0" distL="0" distR="0" wp14:anchorId="279E3C10" wp14:editId="7C72F0AD">
            <wp:extent cx="3215919" cy="297206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0458" w14:textId="241120FA" w:rsidR="009D23A9" w:rsidRDefault="009D23A9" w:rsidP="009D23A9">
      <w:pPr>
        <w:pStyle w:val="20"/>
        <w:spacing w:before="163" w:after="163"/>
      </w:pPr>
      <w:r>
        <w:rPr>
          <w:rFonts w:hint="eastAsia"/>
        </w:rPr>
        <w:t>title</w:t>
      </w:r>
      <w:r>
        <w:t xml:space="preserve"> </w:t>
      </w:r>
      <w:r>
        <w:rPr>
          <w:rFonts w:hint="eastAsia"/>
        </w:rPr>
        <w:t>首字母大写</w:t>
      </w:r>
    </w:p>
    <w:p w14:paraId="402AD755" w14:textId="7509D575" w:rsidR="009D23A9" w:rsidRDefault="009D23A9" w:rsidP="009D23A9">
      <w:r>
        <w:rPr>
          <w:noProof/>
        </w:rPr>
        <w:drawing>
          <wp:inline distT="0" distB="0" distL="0" distR="0" wp14:anchorId="622FE5EA" wp14:editId="25DF8FA7">
            <wp:extent cx="6645910" cy="18440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DA59" w14:textId="77777777" w:rsidR="009D23A9" w:rsidRPr="009D23A9" w:rsidRDefault="009D23A9" w:rsidP="009D23A9">
      <w:pPr>
        <w:rPr>
          <w:rFonts w:hint="eastAsia"/>
        </w:rPr>
      </w:pPr>
      <w:bookmarkStart w:id="21" w:name="_GoBack"/>
      <w:bookmarkEnd w:id="21"/>
    </w:p>
    <w:p w14:paraId="3CBC291C" w14:textId="77777777" w:rsidR="009D23A9" w:rsidRPr="009D23A9" w:rsidRDefault="009D23A9" w:rsidP="009D23A9">
      <w:pPr>
        <w:rPr>
          <w:rFonts w:hint="eastAsia"/>
        </w:rPr>
      </w:pPr>
    </w:p>
    <w:p w14:paraId="7EDABE7F" w14:textId="77777777" w:rsidR="00051080" w:rsidRPr="00051080" w:rsidRDefault="00051080" w:rsidP="00051080">
      <w:pPr>
        <w:rPr>
          <w:rFonts w:hint="eastAsia"/>
        </w:rPr>
      </w:pPr>
    </w:p>
    <w:p w14:paraId="43716F16" w14:textId="77777777" w:rsidR="00BF6D56" w:rsidRPr="00BF6D56" w:rsidRDefault="00BF6D56" w:rsidP="00BF6D56"/>
    <w:p w14:paraId="71BF6D84" w14:textId="77777777" w:rsidR="00BF6D56" w:rsidRPr="00BF6D56" w:rsidRDefault="00BF6D56" w:rsidP="00BF6D56"/>
    <w:p w14:paraId="57D94894" w14:textId="77777777" w:rsidR="00BF6D56" w:rsidRDefault="00BF6D56" w:rsidP="00BF6D56"/>
    <w:p w14:paraId="45C237B2" w14:textId="77777777" w:rsidR="00507DE3" w:rsidRDefault="00507DE3" w:rsidP="00BF6D56"/>
    <w:p w14:paraId="46DF9103" w14:textId="77777777" w:rsidR="00507DE3" w:rsidRDefault="00507DE3" w:rsidP="00BF6D56"/>
    <w:p w14:paraId="09CB08C5" w14:textId="77777777" w:rsidR="00507DE3" w:rsidRDefault="00507DE3" w:rsidP="00BF6D56"/>
    <w:p w14:paraId="4D1C1787" w14:textId="77777777" w:rsidR="00507DE3" w:rsidRDefault="00507DE3" w:rsidP="00BF6D56"/>
    <w:p w14:paraId="49BF6518" w14:textId="77777777" w:rsidR="00507DE3" w:rsidRDefault="00507DE3" w:rsidP="00BF6D56"/>
    <w:p w14:paraId="4E961565" w14:textId="77777777" w:rsidR="00507DE3" w:rsidRDefault="00507DE3" w:rsidP="00BF6D56"/>
    <w:p w14:paraId="6EBFAF10" w14:textId="77777777" w:rsidR="00507DE3" w:rsidRDefault="00507DE3" w:rsidP="00BF6D56"/>
    <w:p w14:paraId="4AABDDD1" w14:textId="77777777" w:rsidR="00507DE3" w:rsidRDefault="00507DE3" w:rsidP="00BF6D56"/>
    <w:p w14:paraId="3E696F12" w14:textId="77777777" w:rsidR="00507DE3" w:rsidRDefault="00507DE3" w:rsidP="00BF6D56"/>
    <w:p w14:paraId="6DD6DEB4" w14:textId="77777777" w:rsidR="00507DE3" w:rsidRDefault="00507DE3" w:rsidP="00BF6D56"/>
    <w:p w14:paraId="672A7F12" w14:textId="77777777" w:rsidR="00507DE3" w:rsidRDefault="00507DE3" w:rsidP="00BF6D56"/>
    <w:p w14:paraId="6459D417" w14:textId="77777777" w:rsidR="006E0F96" w:rsidRPr="00BF6D56" w:rsidRDefault="006E0F96" w:rsidP="003B6809">
      <w:pPr>
        <w:tabs>
          <w:tab w:val="left" w:pos="3179"/>
        </w:tabs>
      </w:pPr>
    </w:p>
    <w:sectPr w:rsidR="006E0F96" w:rsidRPr="00BF6D56" w:rsidSect="000F2362">
      <w:headerReference w:type="default" r:id="rId29"/>
      <w:footerReference w:type="default" r:id="rId30"/>
      <w:pgSz w:w="11906" w:h="16838"/>
      <w:pgMar w:top="720" w:right="720" w:bottom="720" w:left="720" w:header="851" w:footer="850" w:gutter="0"/>
      <w:pgNumType w:chapStyle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6C91D" w14:textId="77777777" w:rsidR="000C2B87" w:rsidRDefault="000C2B87" w:rsidP="00947D67">
      <w:pPr>
        <w:ind w:firstLine="560"/>
      </w:pPr>
      <w:r>
        <w:separator/>
      </w:r>
    </w:p>
  </w:endnote>
  <w:endnote w:type="continuationSeparator" w:id="0">
    <w:p w14:paraId="14EAD8B8" w14:textId="77777777" w:rsidR="000C2B87" w:rsidRDefault="000C2B87" w:rsidP="00947D67">
      <w:pPr>
        <w:ind w:firstLine="560"/>
      </w:pPr>
      <w:r>
        <w:continuationSeparator/>
      </w:r>
    </w:p>
  </w:endnote>
  <w:endnote w:type="continuationNotice" w:id="1">
    <w:p w14:paraId="68E0429F" w14:textId="77777777" w:rsidR="000C2B87" w:rsidRDefault="000C2B8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EF606" w14:textId="77777777" w:rsidR="008204B1" w:rsidRDefault="008204B1" w:rsidP="002E35B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673132"/>
      <w:docPartObj>
        <w:docPartGallery w:val="Page Numbers (Bottom of Page)"/>
        <w:docPartUnique/>
      </w:docPartObj>
    </w:sdtPr>
    <w:sdtEndPr/>
    <w:sdtContent>
      <w:p w14:paraId="35F2EE9A" w14:textId="725C72EF" w:rsidR="008204B1" w:rsidRDefault="008204B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3A9" w:rsidRPr="009D23A9">
          <w:rPr>
            <w:noProof/>
            <w:lang w:val="zh-CN"/>
          </w:rPr>
          <w:t>1-8</w:t>
        </w:r>
        <w:r>
          <w:fldChar w:fldCharType="end"/>
        </w:r>
      </w:p>
    </w:sdtContent>
  </w:sdt>
  <w:p w14:paraId="43B85998" w14:textId="77777777" w:rsidR="008204B1" w:rsidRPr="006E0F96" w:rsidRDefault="008204B1" w:rsidP="009B2E46">
    <w:pPr>
      <w:pStyle w:val="ab"/>
      <w:ind w:righ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9B4F4" w14:textId="77777777" w:rsidR="000C2B87" w:rsidRDefault="000C2B87" w:rsidP="00947D67">
      <w:pPr>
        <w:ind w:firstLine="560"/>
      </w:pPr>
      <w:r>
        <w:separator/>
      </w:r>
    </w:p>
  </w:footnote>
  <w:footnote w:type="continuationSeparator" w:id="0">
    <w:p w14:paraId="113505B1" w14:textId="77777777" w:rsidR="000C2B87" w:rsidRDefault="000C2B87" w:rsidP="00947D67">
      <w:pPr>
        <w:ind w:firstLine="560"/>
      </w:pPr>
      <w:r>
        <w:continuationSeparator/>
      </w:r>
    </w:p>
  </w:footnote>
  <w:footnote w:type="continuationNotice" w:id="1">
    <w:p w14:paraId="2EF2B1CB" w14:textId="77777777" w:rsidR="000C2B87" w:rsidRDefault="000C2B8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EA023" w14:textId="77777777" w:rsidR="008204B1" w:rsidRPr="00625BDD" w:rsidRDefault="008204B1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4E31F" w14:textId="77777777" w:rsidR="008204B1" w:rsidRPr="00507DE3" w:rsidRDefault="008204B1" w:rsidP="00507DE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B28B0" w14:textId="77777777" w:rsidR="008204B1" w:rsidRPr="00507DE3" w:rsidRDefault="008204B1" w:rsidP="00507DE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1D"/>
    <w:rsid w:val="00006455"/>
    <w:rsid w:val="00006DC1"/>
    <w:rsid w:val="000131E8"/>
    <w:rsid w:val="00015B05"/>
    <w:rsid w:val="00031505"/>
    <w:rsid w:val="00032999"/>
    <w:rsid w:val="00034D1B"/>
    <w:rsid w:val="00036C81"/>
    <w:rsid w:val="000373F3"/>
    <w:rsid w:val="00037B10"/>
    <w:rsid w:val="00044433"/>
    <w:rsid w:val="00051080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2B87"/>
    <w:rsid w:val="000C3506"/>
    <w:rsid w:val="000C55D2"/>
    <w:rsid w:val="000C5FB3"/>
    <w:rsid w:val="000C67D6"/>
    <w:rsid w:val="000E1832"/>
    <w:rsid w:val="000E3167"/>
    <w:rsid w:val="000E6488"/>
    <w:rsid w:val="000F2362"/>
    <w:rsid w:val="000F3AD2"/>
    <w:rsid w:val="000F5640"/>
    <w:rsid w:val="000F5F79"/>
    <w:rsid w:val="000F669E"/>
    <w:rsid w:val="000F7E09"/>
    <w:rsid w:val="00102690"/>
    <w:rsid w:val="00103425"/>
    <w:rsid w:val="00113666"/>
    <w:rsid w:val="00113F48"/>
    <w:rsid w:val="00122037"/>
    <w:rsid w:val="00132D7D"/>
    <w:rsid w:val="00134549"/>
    <w:rsid w:val="00141C98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2F23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46182"/>
    <w:rsid w:val="00246243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F27AC"/>
    <w:rsid w:val="00300546"/>
    <w:rsid w:val="00301EFC"/>
    <w:rsid w:val="003243DB"/>
    <w:rsid w:val="0033358A"/>
    <w:rsid w:val="00336CA0"/>
    <w:rsid w:val="00341A73"/>
    <w:rsid w:val="003512AE"/>
    <w:rsid w:val="00352582"/>
    <w:rsid w:val="003527C6"/>
    <w:rsid w:val="0035732F"/>
    <w:rsid w:val="00360AF7"/>
    <w:rsid w:val="00362086"/>
    <w:rsid w:val="003636A2"/>
    <w:rsid w:val="00366508"/>
    <w:rsid w:val="00367D3A"/>
    <w:rsid w:val="00373299"/>
    <w:rsid w:val="00374C3F"/>
    <w:rsid w:val="003763C7"/>
    <w:rsid w:val="00382FAD"/>
    <w:rsid w:val="00383746"/>
    <w:rsid w:val="00390355"/>
    <w:rsid w:val="00390DB6"/>
    <w:rsid w:val="003A2D13"/>
    <w:rsid w:val="003A5CD6"/>
    <w:rsid w:val="003A7046"/>
    <w:rsid w:val="003B6809"/>
    <w:rsid w:val="003B7F6A"/>
    <w:rsid w:val="003C2CEC"/>
    <w:rsid w:val="003C6FB0"/>
    <w:rsid w:val="003C7566"/>
    <w:rsid w:val="003D5D7B"/>
    <w:rsid w:val="003D71FC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0743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0DBF"/>
    <w:rsid w:val="004C40E8"/>
    <w:rsid w:val="004C4291"/>
    <w:rsid w:val="004C4316"/>
    <w:rsid w:val="004C6390"/>
    <w:rsid w:val="004C689B"/>
    <w:rsid w:val="004C7FB4"/>
    <w:rsid w:val="004D4548"/>
    <w:rsid w:val="004D501E"/>
    <w:rsid w:val="004E2592"/>
    <w:rsid w:val="004E4CDA"/>
    <w:rsid w:val="004F4B27"/>
    <w:rsid w:val="004F4D14"/>
    <w:rsid w:val="004F6567"/>
    <w:rsid w:val="00507DE3"/>
    <w:rsid w:val="0051221A"/>
    <w:rsid w:val="00513F94"/>
    <w:rsid w:val="005256AC"/>
    <w:rsid w:val="0052613E"/>
    <w:rsid w:val="00526830"/>
    <w:rsid w:val="005427B3"/>
    <w:rsid w:val="005516FB"/>
    <w:rsid w:val="00556DF3"/>
    <w:rsid w:val="0056121D"/>
    <w:rsid w:val="00564985"/>
    <w:rsid w:val="00564A39"/>
    <w:rsid w:val="00570D00"/>
    <w:rsid w:val="00571FD9"/>
    <w:rsid w:val="00572B5B"/>
    <w:rsid w:val="00572C0B"/>
    <w:rsid w:val="005816F1"/>
    <w:rsid w:val="0058763B"/>
    <w:rsid w:val="0059145D"/>
    <w:rsid w:val="005925B7"/>
    <w:rsid w:val="005B0B6D"/>
    <w:rsid w:val="005C0996"/>
    <w:rsid w:val="005C0E8B"/>
    <w:rsid w:val="005C3097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873D0"/>
    <w:rsid w:val="006971F0"/>
    <w:rsid w:val="006A6D7B"/>
    <w:rsid w:val="006A7B91"/>
    <w:rsid w:val="006B3F0E"/>
    <w:rsid w:val="006B50B6"/>
    <w:rsid w:val="006C13CA"/>
    <w:rsid w:val="006C5971"/>
    <w:rsid w:val="006D0294"/>
    <w:rsid w:val="006D3568"/>
    <w:rsid w:val="006D7E8F"/>
    <w:rsid w:val="006E024E"/>
    <w:rsid w:val="006E0F96"/>
    <w:rsid w:val="006E734E"/>
    <w:rsid w:val="006F4604"/>
    <w:rsid w:val="006F47AE"/>
    <w:rsid w:val="006F495F"/>
    <w:rsid w:val="006F664F"/>
    <w:rsid w:val="006F696E"/>
    <w:rsid w:val="00711C8F"/>
    <w:rsid w:val="007157F9"/>
    <w:rsid w:val="007323C2"/>
    <w:rsid w:val="00732CA4"/>
    <w:rsid w:val="00735D96"/>
    <w:rsid w:val="00741119"/>
    <w:rsid w:val="00750C27"/>
    <w:rsid w:val="0075794B"/>
    <w:rsid w:val="00757E2D"/>
    <w:rsid w:val="00770266"/>
    <w:rsid w:val="007706D8"/>
    <w:rsid w:val="0077162A"/>
    <w:rsid w:val="007818A1"/>
    <w:rsid w:val="007850C0"/>
    <w:rsid w:val="007858F1"/>
    <w:rsid w:val="00790169"/>
    <w:rsid w:val="00791157"/>
    <w:rsid w:val="00792279"/>
    <w:rsid w:val="00796D79"/>
    <w:rsid w:val="007A1985"/>
    <w:rsid w:val="007A376B"/>
    <w:rsid w:val="007A3B2E"/>
    <w:rsid w:val="007B4CBB"/>
    <w:rsid w:val="007B6A8C"/>
    <w:rsid w:val="007B72FA"/>
    <w:rsid w:val="007C0EBF"/>
    <w:rsid w:val="007C1D94"/>
    <w:rsid w:val="007C27D5"/>
    <w:rsid w:val="007D201B"/>
    <w:rsid w:val="007D21FF"/>
    <w:rsid w:val="007D2376"/>
    <w:rsid w:val="007D3815"/>
    <w:rsid w:val="007D72CD"/>
    <w:rsid w:val="007E26FE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04B1"/>
    <w:rsid w:val="00823B74"/>
    <w:rsid w:val="00824623"/>
    <w:rsid w:val="008251C3"/>
    <w:rsid w:val="00826D76"/>
    <w:rsid w:val="008311C1"/>
    <w:rsid w:val="00836E54"/>
    <w:rsid w:val="008400F1"/>
    <w:rsid w:val="00851006"/>
    <w:rsid w:val="00851DBC"/>
    <w:rsid w:val="00864721"/>
    <w:rsid w:val="008663BC"/>
    <w:rsid w:val="00867588"/>
    <w:rsid w:val="008726B9"/>
    <w:rsid w:val="00873B85"/>
    <w:rsid w:val="00875E2F"/>
    <w:rsid w:val="00877593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37B0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855EA"/>
    <w:rsid w:val="00986E2A"/>
    <w:rsid w:val="00991DC3"/>
    <w:rsid w:val="009A21C3"/>
    <w:rsid w:val="009A4AF7"/>
    <w:rsid w:val="009A58DD"/>
    <w:rsid w:val="009B2E46"/>
    <w:rsid w:val="009C664C"/>
    <w:rsid w:val="009D23A9"/>
    <w:rsid w:val="009E3039"/>
    <w:rsid w:val="009F6716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187E"/>
    <w:rsid w:val="00A320D3"/>
    <w:rsid w:val="00A37059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2425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2A1A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3341"/>
    <w:rsid w:val="00BD45EB"/>
    <w:rsid w:val="00BD6038"/>
    <w:rsid w:val="00BE1A88"/>
    <w:rsid w:val="00BE2ABA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111A"/>
    <w:rsid w:val="00CB2746"/>
    <w:rsid w:val="00CB42AB"/>
    <w:rsid w:val="00CB677F"/>
    <w:rsid w:val="00CB791A"/>
    <w:rsid w:val="00CC798D"/>
    <w:rsid w:val="00CD0507"/>
    <w:rsid w:val="00CD3142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A5BD4"/>
    <w:rsid w:val="00DB275A"/>
    <w:rsid w:val="00DB5077"/>
    <w:rsid w:val="00DB59A7"/>
    <w:rsid w:val="00DB5D45"/>
    <w:rsid w:val="00DB7BB0"/>
    <w:rsid w:val="00DC54B3"/>
    <w:rsid w:val="00DC7E94"/>
    <w:rsid w:val="00DD2F20"/>
    <w:rsid w:val="00DD454E"/>
    <w:rsid w:val="00DD55E1"/>
    <w:rsid w:val="00DE0361"/>
    <w:rsid w:val="00DE0D46"/>
    <w:rsid w:val="00DE1BF3"/>
    <w:rsid w:val="00DE2E20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4357F"/>
    <w:rsid w:val="00E45E97"/>
    <w:rsid w:val="00E4753A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288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213E"/>
    <w:rsid w:val="00F6736E"/>
    <w:rsid w:val="00F7115B"/>
    <w:rsid w:val="00F7370E"/>
    <w:rsid w:val="00F92707"/>
    <w:rsid w:val="00F9749E"/>
    <w:rsid w:val="00F97F66"/>
    <w:rsid w:val="00FA157D"/>
    <w:rsid w:val="00FA55F5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596742"/>
  <w15:chartTrackingRefBased/>
  <w15:docId w15:val="{47F1D2BA-15AE-4B2F-8317-5E0AFF9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7A3B2E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autoRedefine/>
    <w:qFormat/>
    <w:rsid w:val="00E4753A"/>
    <w:pPr>
      <w:spacing w:before="240" w:after="60"/>
      <w:jc w:val="center"/>
      <w:outlineLvl w:val="0"/>
    </w:pPr>
    <w:rPr>
      <w:b/>
      <w:bCs/>
      <w:color w:val="C00000"/>
      <w:sz w:val="48"/>
      <w:szCs w:val="32"/>
    </w:rPr>
  </w:style>
  <w:style w:type="character" w:customStyle="1" w:styleId="af3">
    <w:name w:val="标题 字符"/>
    <w:link w:val="af2"/>
    <w:rsid w:val="00E4753A"/>
    <w:rPr>
      <w:b/>
      <w:bCs/>
      <w:color w:val="C00000"/>
      <w:kern w:val="2"/>
      <w:sz w:val="48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character" w:styleId="afd">
    <w:name w:val="Intense Emphasis"/>
    <w:basedOn w:val="a3"/>
    <w:uiPriority w:val="21"/>
    <w:qFormat/>
    <w:rsid w:val="007A3B2E"/>
    <w:rPr>
      <w:rFonts w:eastAsiaTheme="majorEastAsia"/>
      <w:b/>
      <w:i w:val="0"/>
      <w:iCs/>
      <w:color w:val="4F81BD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61\OneDrive\python\python&#31508;&#35760;\word&#27169;&#26495;v-3.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accent1">
            <a:alpha val="50000"/>
          </a:schemeClr>
        </a:solidFill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7F70D-7A20-4B03-9DBC-1D82DB85F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word模板v-3.5.dotx</Template>
  <TotalTime>691</TotalTime>
  <Pages>9</Pages>
  <Words>674</Words>
  <Characters>3847</Characters>
  <Application>Microsoft Office Word</Application>
  <DocSecurity>0</DocSecurity>
  <Lines>32</Lines>
  <Paragraphs>9</Paragraphs>
  <ScaleCrop>false</ScaleCrop>
  <Manager>李昂</Manager>
  <Company>Microsoft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dc:subject>学习总结</dc:subject>
  <dc:creator>李昂</dc:creator>
  <cp:keywords>word模板v-3.5-李昂</cp:keywords>
  <dc:description/>
  <cp:lastModifiedBy>李 昂</cp:lastModifiedBy>
  <cp:revision>8</cp:revision>
  <dcterms:created xsi:type="dcterms:W3CDTF">2018-02-27T04:12:00Z</dcterms:created>
  <dcterms:modified xsi:type="dcterms:W3CDTF">2018-11-07T14:35:00Z</dcterms:modified>
</cp:coreProperties>
</file>