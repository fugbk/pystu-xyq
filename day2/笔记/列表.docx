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48BCB8B7" w14:textId="77777777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247CAF08" w14:textId="77777777"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14:paraId="5E539D0C" w14:textId="77777777" w:rsidR="00757E2D" w:rsidRPr="00E4753A" w:rsidRDefault="00E4753A" w:rsidP="00E4753A">
            <w:pPr>
              <w:pStyle w:val="af2"/>
            </w:pPr>
            <w:bookmarkStart w:id="1" w:name="_Toc529548479"/>
            <w:r>
              <w:rPr>
                <w:rFonts w:hint="eastAsia"/>
              </w:rPr>
              <w:t>文章标题</w:t>
            </w:r>
            <w:bookmarkEnd w:id="1"/>
          </w:p>
        </w:tc>
      </w:tr>
      <w:tr w:rsidR="00DE5A5C" w14:paraId="7A9F65B6" w14:textId="77777777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0B0718C7" w14:textId="77777777" w:rsidR="00DE5A5C" w:rsidRPr="00757E2D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2A4E4B08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18A1495A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63E48B" wp14:editId="5F436E54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658C02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7E87B432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EC7172" wp14:editId="61C8EF9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D3E9EB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</w:t>
            </w:r>
            <w:r w:rsidR="005C1A64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python之路day</w:t>
            </w:r>
            <w:r w:rsidR="005C1A64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2</w:t>
            </w:r>
          </w:p>
          <w:p w14:paraId="3718CC57" w14:textId="6920B424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9C5123" wp14:editId="2BE1B163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19465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F33543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2018/11/9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4D63E7EB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0CC4F2B3" w14:textId="77777777" w:rsidR="00DE5A5C" w:rsidRPr="00757E2D" w:rsidRDefault="00757E2D" w:rsidP="00E5712B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00D29AF2" w14:textId="77777777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500DE928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40B68F0E" w14:textId="77777777"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369AD8AA" w14:textId="77777777"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6D76BDA8" w14:textId="77777777"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7F56D64E" w14:textId="77777777"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41686D57" w14:textId="77777777"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5E3777F3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11017AD9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5EEB3E6D" w14:textId="77777777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2A8EEDAA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48404BA1" w14:textId="77777777"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65A23FA8" w14:textId="77777777"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1C710239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366F17A7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01C6D6DC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442D61AE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1C092D0D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123BE45D" w14:textId="68493844" w:rsidR="00F33543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48479" w:history="1">
            <w:r w:rsidR="00F33543" w:rsidRPr="00DA32CC">
              <w:rPr>
                <w:rStyle w:val="a6"/>
                <w:noProof/>
              </w:rPr>
              <w:t>文章标题</w:t>
            </w:r>
            <w:r w:rsidR="00F33543">
              <w:rPr>
                <w:noProof/>
                <w:webHidden/>
              </w:rPr>
              <w:tab/>
            </w:r>
            <w:r w:rsidR="00F33543">
              <w:rPr>
                <w:noProof/>
                <w:webHidden/>
              </w:rPr>
              <w:fldChar w:fldCharType="begin"/>
            </w:r>
            <w:r w:rsidR="00F33543">
              <w:rPr>
                <w:noProof/>
                <w:webHidden/>
              </w:rPr>
              <w:instrText xml:space="preserve"> PAGEREF _Toc529548479 \h </w:instrText>
            </w:r>
            <w:r w:rsidR="00F33543">
              <w:rPr>
                <w:noProof/>
                <w:webHidden/>
              </w:rPr>
            </w:r>
            <w:r w:rsidR="00F33543">
              <w:rPr>
                <w:noProof/>
                <w:webHidden/>
              </w:rPr>
              <w:fldChar w:fldCharType="separate"/>
            </w:r>
            <w:r w:rsidR="00F33543">
              <w:rPr>
                <w:noProof/>
                <w:webHidden/>
              </w:rPr>
              <w:t>I</w:t>
            </w:r>
            <w:r w:rsidR="00F33543">
              <w:rPr>
                <w:noProof/>
                <w:webHidden/>
              </w:rPr>
              <w:fldChar w:fldCharType="end"/>
            </w:r>
          </w:hyperlink>
        </w:p>
        <w:p w14:paraId="1EB48F3E" w14:textId="60D80D25" w:rsidR="00F33543" w:rsidRDefault="00F33543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0" w:history="1">
            <w:r w:rsidRPr="00DA32CC">
              <w:rPr>
                <w:rStyle w:val="a6"/>
                <w:noProof/>
              </w:rPr>
              <w:t>第</w:t>
            </w:r>
            <w:r w:rsidRPr="00DA32CC">
              <w:rPr>
                <w:rStyle w:val="a6"/>
                <w:noProof/>
              </w:rPr>
              <w:t>1</w:t>
            </w:r>
            <w:r w:rsidRPr="00DA32CC">
              <w:rPr>
                <w:rStyle w:val="a6"/>
                <w:noProof/>
              </w:rPr>
              <w:t>章</w:t>
            </w:r>
            <w:r w:rsidRPr="00DA32CC">
              <w:rPr>
                <w:rStyle w:val="a6"/>
                <w:noProof/>
              </w:rPr>
              <w:t xml:space="preserve"> </w:t>
            </w:r>
            <w:r w:rsidRPr="00DA32CC">
              <w:rPr>
                <w:rStyle w:val="a6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EDA1" w14:textId="21AD9018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1" w:history="1">
            <w:r w:rsidRPr="00DA32CC">
              <w:rPr>
                <w:rStyle w:val="a6"/>
                <w:noProof/>
              </w:rPr>
              <w:t xml:space="preserve">1.1 print(names[])    </w:t>
            </w:r>
            <w:r w:rsidRPr="00DA32CC">
              <w:rPr>
                <w:rStyle w:val="a6"/>
                <w:noProof/>
              </w:rPr>
              <w:t>打印列表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047E" w14:textId="0E7A708A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2" w:history="1">
            <w:r w:rsidRPr="00DA32CC">
              <w:rPr>
                <w:rStyle w:val="a6"/>
                <w:noProof/>
              </w:rPr>
              <w:t>1.2 .[1:3]</w:t>
            </w:r>
            <w:r w:rsidRPr="00DA32CC">
              <w:rPr>
                <w:rStyle w:val="a6"/>
                <w:noProof/>
              </w:rPr>
              <w:t>打印多个元素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28CA" w14:textId="781D843E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3" w:history="1">
            <w:r w:rsidRPr="00DA32CC">
              <w:rPr>
                <w:rStyle w:val="a6"/>
                <w:noProof/>
              </w:rPr>
              <w:t>1.3 .append</w:t>
            </w:r>
            <w:r w:rsidRPr="00DA32CC">
              <w:rPr>
                <w:rStyle w:val="a6"/>
                <w:noProof/>
              </w:rPr>
              <w:t>（）</w:t>
            </w:r>
            <w:r w:rsidRPr="00DA32CC">
              <w:rPr>
                <w:rStyle w:val="a6"/>
                <w:noProof/>
              </w:rPr>
              <w:t xml:space="preserve">  </w:t>
            </w:r>
            <w:r w:rsidRPr="00DA32CC">
              <w:rPr>
                <w:rStyle w:val="a6"/>
                <w:noProof/>
              </w:rPr>
              <w:t>添加至最后一位</w:t>
            </w:r>
            <w:r w:rsidRPr="00DA32CC">
              <w:rPr>
                <w:rStyle w:val="a6"/>
                <w:noProof/>
              </w:rPr>
              <w:t xml:space="preserve">   .insert()  </w:t>
            </w:r>
            <w:r w:rsidRPr="00DA32CC">
              <w:rPr>
                <w:rStyle w:val="a6"/>
                <w:noProof/>
              </w:rPr>
              <w:t>指定位置添加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2D779" w14:textId="081BC3AD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4" w:history="1">
            <w:r w:rsidRPr="00DA32CC">
              <w:rPr>
                <w:rStyle w:val="a6"/>
                <w:noProof/>
              </w:rPr>
              <w:t xml:space="preserve">1.4 .delete()  </w:t>
            </w:r>
            <w:r w:rsidRPr="00DA32CC">
              <w:rPr>
                <w:rStyle w:val="a6"/>
                <w:noProof/>
              </w:rPr>
              <w:t>删除元素</w:t>
            </w:r>
            <w:r w:rsidRPr="00DA32CC">
              <w:rPr>
                <w:rStyle w:val="a6"/>
                <w:noProof/>
              </w:rPr>
              <w:t xml:space="preserve">  .pop </w:t>
            </w:r>
            <w:r w:rsidRPr="00DA32CC">
              <w:rPr>
                <w:rStyle w:val="a6"/>
                <w:noProof/>
              </w:rPr>
              <w:t>删除元素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342B" w14:textId="651D84E6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5" w:history="1">
            <w:r w:rsidRPr="00DA32CC">
              <w:rPr>
                <w:rStyle w:val="a6"/>
                <w:noProof/>
              </w:rPr>
              <w:t xml:space="preserve">1.5 .index(“”)  </w:t>
            </w:r>
            <w:r w:rsidRPr="00DA32CC">
              <w:rPr>
                <w:rStyle w:val="a6"/>
                <w:noProof/>
              </w:rPr>
              <w:t>查找数据的下标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2F17" w14:textId="7AA4FFD7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6" w:history="1">
            <w:r w:rsidRPr="00DA32CC">
              <w:rPr>
                <w:rStyle w:val="a6"/>
                <w:noProof/>
              </w:rPr>
              <w:t xml:space="preserve">1.6 .count(“”) </w:t>
            </w:r>
            <w:r w:rsidRPr="00DA32CC">
              <w:rPr>
                <w:rStyle w:val="a6"/>
                <w:noProof/>
              </w:rPr>
              <w:t>统计相同元素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3430" w14:textId="519AF0C9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7" w:history="1">
            <w:r w:rsidRPr="00DA32CC">
              <w:rPr>
                <w:rStyle w:val="a6"/>
                <w:noProof/>
              </w:rPr>
              <w:t xml:space="preserve">1.7 </w:t>
            </w:r>
            <w:r w:rsidRPr="00DA32CC">
              <w:rPr>
                <w:rStyle w:val="a6"/>
                <w:noProof/>
              </w:rPr>
              <w:t>清空列表</w:t>
            </w:r>
            <w:r w:rsidRPr="00DA32CC">
              <w:rPr>
                <w:rStyle w:val="a6"/>
                <w:noProof/>
              </w:rPr>
              <w:t xml:space="preserve"> .clear()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DD13" w14:textId="3B4B01B0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8" w:history="1">
            <w:r w:rsidRPr="00DA32CC">
              <w:rPr>
                <w:rStyle w:val="a6"/>
                <w:noProof/>
              </w:rPr>
              <w:t xml:space="preserve">1.8 .reverse()  </w:t>
            </w:r>
            <w:r w:rsidRPr="00DA32CC">
              <w:rPr>
                <w:rStyle w:val="a6"/>
                <w:noProof/>
              </w:rPr>
              <w:t>反转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D647" w14:textId="1FD8E19C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89" w:history="1">
            <w:r w:rsidRPr="00DA32CC">
              <w:rPr>
                <w:rStyle w:val="a6"/>
                <w:noProof/>
              </w:rPr>
              <w:t>1.9 .sort()</w:t>
            </w:r>
            <w:r w:rsidRPr="00DA32CC">
              <w:rPr>
                <w:rStyle w:val="a6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3A5C" w14:textId="16D77563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90" w:history="1">
            <w:r w:rsidRPr="00DA32CC">
              <w:rPr>
                <w:rStyle w:val="a6"/>
                <w:noProof/>
              </w:rPr>
              <w:t xml:space="preserve">1.10 .extend()  </w:t>
            </w:r>
            <w:r w:rsidRPr="00DA32CC">
              <w:rPr>
                <w:rStyle w:val="a6"/>
                <w:noProof/>
              </w:rPr>
              <w:t>拓展，</w:t>
            </w:r>
            <w:r w:rsidRPr="00DA32CC">
              <w:rPr>
                <w:rStyle w:val="a6"/>
                <w:noProof/>
              </w:rPr>
              <w:t xml:space="preserve"> </w:t>
            </w:r>
            <w:r w:rsidRPr="00DA32CC">
              <w:rPr>
                <w:rStyle w:val="a6"/>
                <w:noProof/>
              </w:rPr>
              <w:t>将一个列表附加到另一个列表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A9B8" w14:textId="2870BEDB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91" w:history="1">
            <w:r w:rsidRPr="00DA32CC">
              <w:rPr>
                <w:rStyle w:val="a6"/>
                <w:noProof/>
              </w:rPr>
              <w:t xml:space="preserve">1.11 .copy()  </w:t>
            </w:r>
            <w:r w:rsidRPr="00DA32CC">
              <w:rPr>
                <w:rStyle w:val="a6"/>
                <w:noProof/>
              </w:rPr>
              <w:t>浅复制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F0EF" w14:textId="77A1A229" w:rsidR="00F33543" w:rsidRDefault="00F33543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548492" w:history="1">
            <w:r w:rsidRPr="00DA32CC">
              <w:rPr>
                <w:rStyle w:val="a6"/>
                <w:noProof/>
              </w:rPr>
              <w:t>1.12 copy.deepco</w:t>
            </w:r>
            <w:bookmarkStart w:id="2" w:name="_GoBack"/>
            <w:bookmarkEnd w:id="2"/>
            <w:r w:rsidRPr="00DA32CC">
              <w:rPr>
                <w:rStyle w:val="a6"/>
                <w:noProof/>
              </w:rPr>
              <w:t xml:space="preserve">py() </w:t>
            </w:r>
            <w:r w:rsidRPr="00DA32CC">
              <w:rPr>
                <w:rStyle w:val="a6"/>
                <w:noProof/>
              </w:rPr>
              <w:t>深复制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2E00" w14:textId="7747A2C2"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14:paraId="1249BA67" w14:textId="77777777" w:rsidR="0052613E" w:rsidRDefault="0052613E" w:rsidP="0052613E">
      <w:pPr>
        <w:ind w:firstLine="560"/>
      </w:pPr>
    </w:p>
    <w:p w14:paraId="3180B365" w14:textId="77777777" w:rsidR="008D5DBE" w:rsidRDefault="008D5DBE" w:rsidP="00947D67">
      <w:pPr>
        <w:ind w:firstLine="560"/>
      </w:pPr>
    </w:p>
    <w:p w14:paraId="316F0973" w14:textId="77777777" w:rsidR="008D5DBE" w:rsidRPr="008D5DBE" w:rsidRDefault="008D5DBE" w:rsidP="008D5DBE"/>
    <w:p w14:paraId="0BCA5FDD" w14:textId="77777777" w:rsidR="008D5DBE" w:rsidRPr="008D5DBE" w:rsidRDefault="008D5DBE" w:rsidP="008D5DBE"/>
    <w:p w14:paraId="6DCC6804" w14:textId="77777777" w:rsidR="007A3B2E" w:rsidRPr="007A3B2E" w:rsidRDefault="007A3B2E" w:rsidP="007A3B2E">
      <w:pPr>
        <w:sectPr w:rsidR="007A3B2E" w:rsidRPr="007A3B2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55BF4D46" w14:textId="23F9C980" w:rsidR="005C1A64" w:rsidRDefault="005C1A64" w:rsidP="00757E2D">
      <w:pPr>
        <w:pStyle w:val="1"/>
      </w:pPr>
      <w:bookmarkStart w:id="3" w:name="_Toc529548480"/>
      <w:r>
        <w:rPr>
          <w:rFonts w:hint="eastAsia"/>
        </w:rPr>
        <w:t>列表</w:t>
      </w:r>
      <w:bookmarkEnd w:id="3"/>
    </w:p>
    <w:p w14:paraId="40B3FEA7" w14:textId="76435082" w:rsidR="00357F28" w:rsidRPr="00357F28" w:rsidRDefault="00357F28" w:rsidP="00357F28">
      <w:pPr>
        <w:pStyle w:val="20"/>
        <w:spacing w:before="163" w:after="163"/>
      </w:pPr>
      <w:bookmarkStart w:id="4" w:name="_Toc529548481"/>
      <w:r>
        <w:rPr>
          <w:rFonts w:hint="eastAsia"/>
        </w:rPr>
        <w:t>print(</w:t>
      </w:r>
      <w:r>
        <w:t xml:space="preserve">names[])    </w:t>
      </w:r>
      <w:r>
        <w:rPr>
          <w:rFonts w:hint="eastAsia"/>
        </w:rPr>
        <w:t>打印列表</w:t>
      </w:r>
      <w:bookmarkEnd w:id="4"/>
    </w:p>
    <w:p w14:paraId="27045EF5" w14:textId="5403056A" w:rsidR="00A51AEC" w:rsidRDefault="00A51AEC" w:rsidP="00A51AEC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i/>
          <w:iCs/>
          <w:color w:val="999988"/>
          <w:sz w:val="22"/>
          <w:szCs w:val="22"/>
        </w:rPr>
        <w:t># Author：Li Ang</w:t>
      </w:r>
      <w:r>
        <w:rPr>
          <w:rFonts w:hint="eastAsia"/>
          <w:i/>
          <w:iCs/>
          <w:color w:val="999988"/>
          <w:sz w:val="22"/>
          <w:szCs w:val="22"/>
        </w:rPr>
        <w:br/>
        <w:t># encoding=utf8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"ZhangYang GuYun XiangPeng XuLiangcheng"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],names[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])</w:t>
      </w:r>
      <w:r>
        <w:rPr>
          <w:color w:val="333333"/>
          <w:sz w:val="22"/>
          <w:szCs w:val="22"/>
        </w:rPr>
        <w:t xml:space="preserve">       </w:t>
      </w:r>
      <w:r>
        <w:rPr>
          <w:rFonts w:hint="eastAsia"/>
          <w:color w:val="333333"/>
          <w:sz w:val="22"/>
          <w:szCs w:val="22"/>
        </w:rPr>
        <w:t>#从</w:t>
      </w:r>
      <w:r w:rsidR="00357F28">
        <w:rPr>
          <w:rFonts w:hint="eastAsia"/>
          <w:color w:val="333333"/>
          <w:sz w:val="22"/>
          <w:szCs w:val="22"/>
        </w:rPr>
        <w:t>列表中取出数据</w:t>
      </w:r>
    </w:p>
    <w:p w14:paraId="6DBB9F63" w14:textId="77777777" w:rsidR="005C1A64" w:rsidRDefault="005C1A64" w:rsidP="005C1A64"/>
    <w:p w14:paraId="51DE969E" w14:textId="77777777" w:rsidR="00A51AEC" w:rsidRDefault="00A51AEC" w:rsidP="00A51AEC">
      <w:pPr>
        <w:pStyle w:val="af"/>
      </w:pPr>
      <w:r>
        <w:rPr>
          <w:rFonts w:hint="eastAsia"/>
        </w:rPr>
        <w:t>C:\Python34\python.exe E:/python/python之路/day2/names.py</w:t>
      </w:r>
    </w:p>
    <w:p w14:paraId="63451CC3" w14:textId="77777777" w:rsidR="00A51AEC" w:rsidRDefault="00A51AEC" w:rsidP="00A51AEC">
      <w:pPr>
        <w:pStyle w:val="af"/>
      </w:pPr>
      <w:r>
        <w:t>ZhangYang GunYun</w:t>
      </w:r>
    </w:p>
    <w:p w14:paraId="6D6D5E39" w14:textId="77777777" w:rsidR="00A51AEC" w:rsidRDefault="00A51AEC" w:rsidP="00A51AEC">
      <w:pPr>
        <w:pStyle w:val="af"/>
      </w:pPr>
    </w:p>
    <w:p w14:paraId="17C49470" w14:textId="77777777" w:rsidR="00A51AEC" w:rsidRPr="00A51AEC" w:rsidRDefault="00A51AEC" w:rsidP="00A51AEC">
      <w:pPr>
        <w:pStyle w:val="af"/>
      </w:pPr>
      <w:r>
        <w:rPr>
          <w:rFonts w:hint="eastAsia"/>
        </w:rPr>
        <w:t>进程已结束,退出代码0</w:t>
      </w:r>
    </w:p>
    <w:p w14:paraId="6B7F5D88" w14:textId="77777777" w:rsidR="00BF6D56" w:rsidRDefault="00BF6D56" w:rsidP="00FA157D"/>
    <w:p w14:paraId="10342A3D" w14:textId="77777777" w:rsidR="00BF6D56" w:rsidRPr="00BF6D56" w:rsidRDefault="00BF6D56" w:rsidP="00BF6D56"/>
    <w:p w14:paraId="3C451524" w14:textId="77777777" w:rsidR="00BF6D56" w:rsidRPr="00BF6D56" w:rsidRDefault="00BF6D56" w:rsidP="00BF6D56"/>
    <w:p w14:paraId="4148DBA5" w14:textId="77777777" w:rsidR="00BF6D56" w:rsidRPr="00BF6D56" w:rsidRDefault="00BF6D56" w:rsidP="00BF6D56"/>
    <w:p w14:paraId="231F336B" w14:textId="20AD6197" w:rsidR="00BF6D56" w:rsidRDefault="00357F28" w:rsidP="00357F28">
      <w:pPr>
        <w:pStyle w:val="20"/>
        <w:spacing w:before="163" w:after="163"/>
      </w:pPr>
      <w:bookmarkStart w:id="5" w:name="_Toc529548482"/>
      <w:r>
        <w:rPr>
          <w:rFonts w:hint="eastAsia"/>
        </w:rPr>
        <w:t>.</w:t>
      </w:r>
      <w:r>
        <w:t>[1:3]</w:t>
      </w:r>
      <w:r>
        <w:rPr>
          <w:rFonts w:hint="eastAsia"/>
        </w:rPr>
        <w:t>打印多个元素</w:t>
      </w:r>
      <w:bookmarkEnd w:id="5"/>
    </w:p>
    <w:p w14:paraId="06503A9D" w14:textId="3F22706D" w:rsidR="00C0516E" w:rsidRDefault="00C0516E" w:rsidP="00C0516E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i/>
          <w:iCs/>
          <w:color w:val="999988"/>
          <w:sz w:val="22"/>
          <w:szCs w:val="22"/>
        </w:rPr>
        <w:t># Author：Li Ang</w:t>
      </w:r>
      <w:r>
        <w:rPr>
          <w:rFonts w:hint="eastAsia"/>
          <w:i/>
          <w:iCs/>
          <w:color w:val="999988"/>
          <w:sz w:val="22"/>
          <w:szCs w:val="22"/>
        </w:rPr>
        <w:br/>
        <w:t># encoding=utf8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"ZhangYang GuYun XiangPeng XuLiangcheng"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],names[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])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 xml:space="preserve">])  </w:t>
      </w:r>
      <w:r>
        <w:rPr>
          <w:rFonts w:hint="eastAsia"/>
          <w:i/>
          <w:iCs/>
          <w:color w:val="999988"/>
          <w:sz w:val="22"/>
          <w:szCs w:val="22"/>
        </w:rPr>
        <w:t>#切片 ： 左闭右开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 xml:space="preserve">])   </w:t>
      </w:r>
      <w:r>
        <w:rPr>
          <w:rFonts w:hint="eastAsia"/>
          <w:i/>
          <w:iCs/>
          <w:color w:val="999988"/>
          <w:sz w:val="22"/>
          <w:szCs w:val="22"/>
        </w:rPr>
        <w:t># 左闭第一位到第三位，不包含第三位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 xml:space="preserve">])     </w:t>
      </w:r>
      <w:r>
        <w:rPr>
          <w:rFonts w:hint="eastAsia"/>
          <w:i/>
          <w:iCs/>
          <w:color w:val="999988"/>
          <w:sz w:val="22"/>
          <w:szCs w:val="22"/>
        </w:rPr>
        <w:t>#如果左边是0 可以省略</w:t>
      </w:r>
      <w:r>
        <w:rPr>
          <w:rFonts w:hint="eastAsia"/>
          <w:i/>
          <w:iCs/>
          <w:color w:val="999988"/>
          <w:sz w:val="22"/>
          <w:szCs w:val="22"/>
        </w:rPr>
        <w:br/>
      </w:r>
      <w:r w:rsidR="00ED0EAD">
        <w:rPr>
          <w:rFonts w:hint="eastAsia"/>
          <w:i/>
          <w:iCs/>
          <w:color w:val="999988"/>
          <w:sz w:val="22"/>
          <w:szCs w:val="22"/>
        </w:rPr>
        <w:t>#-</w:t>
      </w:r>
      <w:r w:rsidR="00ED0EAD">
        <w:rPr>
          <w:i/>
          <w:iCs/>
          <w:color w:val="999988"/>
          <w:sz w:val="22"/>
          <w:szCs w:val="22"/>
        </w:rPr>
        <w:t xml:space="preserve"> </w:t>
      </w:r>
      <w:r w:rsidR="00ED0EAD">
        <w:rPr>
          <w:rFonts w:hint="eastAsia"/>
          <w:i/>
          <w:iCs/>
          <w:color w:val="999988"/>
          <w:sz w:val="22"/>
          <w:szCs w:val="22"/>
        </w:rPr>
        <w:t>从后往前数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b/>
          <w:bCs/>
          <w:color w:val="333333"/>
          <w:sz w:val="22"/>
          <w:szCs w:val="22"/>
        </w:rPr>
        <w:t>-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 xml:space="preserve">])      </w:t>
      </w:r>
      <w:r>
        <w:rPr>
          <w:rFonts w:hint="eastAsia"/>
          <w:i/>
          <w:iCs/>
          <w:color w:val="999988"/>
          <w:sz w:val="22"/>
          <w:szCs w:val="22"/>
        </w:rPr>
        <w:t>#右边第一个 -2 -3 -4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b/>
          <w:bCs/>
          <w:color w:val="333333"/>
          <w:sz w:val="22"/>
          <w:szCs w:val="22"/>
        </w:rPr>
        <w:t>-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b/>
          <w:bCs/>
          <w:color w:val="333333"/>
          <w:sz w:val="22"/>
          <w:szCs w:val="22"/>
        </w:rPr>
        <w:t>:-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 xml:space="preserve">])      </w:t>
      </w:r>
      <w:r>
        <w:rPr>
          <w:rFonts w:hint="eastAsia"/>
          <w:i/>
          <w:iCs/>
          <w:color w:val="999988"/>
          <w:sz w:val="22"/>
          <w:szCs w:val="22"/>
        </w:rPr>
        <w:t>#列表切片时从左往右数，冒号左边的开始数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(names[</w:t>
      </w:r>
      <w:r>
        <w:rPr>
          <w:rFonts w:hint="eastAsia"/>
          <w:b/>
          <w:bCs/>
          <w:color w:val="333333"/>
          <w:sz w:val="22"/>
          <w:szCs w:val="22"/>
        </w:rPr>
        <w:t>-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333333"/>
          <w:sz w:val="22"/>
          <w:szCs w:val="22"/>
        </w:rPr>
        <w:t xml:space="preserve">])         </w:t>
      </w:r>
      <w:r>
        <w:rPr>
          <w:rFonts w:hint="eastAsia"/>
          <w:i/>
          <w:iCs/>
          <w:color w:val="999988"/>
          <w:sz w:val="22"/>
          <w:szCs w:val="22"/>
        </w:rPr>
        <w:t>#-3:  从右边第三个开始数，一直到最后，包含最有一位</w:t>
      </w:r>
    </w:p>
    <w:p w14:paraId="22CC98B7" w14:textId="07ECC486" w:rsidR="00C0516E" w:rsidRDefault="00C0516E" w:rsidP="00BF6D56"/>
    <w:p w14:paraId="72312AB8" w14:textId="77777777" w:rsidR="00C0516E" w:rsidRDefault="00C0516E" w:rsidP="00C0516E">
      <w:pPr>
        <w:pStyle w:val="af"/>
      </w:pPr>
      <w:r>
        <w:rPr>
          <w:rFonts w:hint="eastAsia"/>
        </w:rPr>
        <w:t>C:\Python34\python.exe E:/python/python之路/day2/names.py</w:t>
      </w:r>
    </w:p>
    <w:p w14:paraId="6340D485" w14:textId="77777777" w:rsidR="00C0516E" w:rsidRDefault="00C0516E" w:rsidP="00C0516E">
      <w:pPr>
        <w:pStyle w:val="af"/>
      </w:pPr>
      <w:r>
        <w:t>ZhangYang GunYun</w:t>
      </w:r>
    </w:p>
    <w:p w14:paraId="4925DFF0" w14:textId="77777777" w:rsidR="00C0516E" w:rsidRDefault="00C0516E" w:rsidP="00C0516E">
      <w:pPr>
        <w:pStyle w:val="af"/>
      </w:pPr>
      <w:r>
        <w:t>['GunYun']</w:t>
      </w:r>
    </w:p>
    <w:p w14:paraId="4D0CCA10" w14:textId="77777777" w:rsidR="00C0516E" w:rsidRDefault="00C0516E" w:rsidP="00C0516E">
      <w:pPr>
        <w:pStyle w:val="af"/>
      </w:pPr>
      <w:r>
        <w:t>['GunYun', 'XiangPeng', 'XuLiangchen']</w:t>
      </w:r>
    </w:p>
    <w:p w14:paraId="7EB09369" w14:textId="77777777" w:rsidR="00C0516E" w:rsidRDefault="00C0516E" w:rsidP="00C0516E">
      <w:pPr>
        <w:pStyle w:val="af"/>
      </w:pPr>
      <w:r>
        <w:t>['ZhangYang', 'GunYun', 'XiangPeng']</w:t>
      </w:r>
    </w:p>
    <w:p w14:paraId="57142DE9" w14:textId="77777777" w:rsidR="00C0516E" w:rsidRDefault="00C0516E" w:rsidP="00C0516E">
      <w:pPr>
        <w:pStyle w:val="af"/>
      </w:pPr>
      <w:r>
        <w:t>['ZhangYang', 'GunYun', 'XiangPeng']</w:t>
      </w:r>
    </w:p>
    <w:p w14:paraId="3C322CC5" w14:textId="77777777" w:rsidR="00C0516E" w:rsidRDefault="00C0516E" w:rsidP="00C0516E">
      <w:pPr>
        <w:pStyle w:val="af"/>
      </w:pPr>
      <w:r>
        <w:t>XuLiangchen</w:t>
      </w:r>
    </w:p>
    <w:p w14:paraId="6BEC5555" w14:textId="77777777" w:rsidR="00C0516E" w:rsidRDefault="00C0516E" w:rsidP="00C0516E">
      <w:pPr>
        <w:pStyle w:val="af"/>
      </w:pPr>
      <w:r>
        <w:t>['GunYun', 'XiangPeng']</w:t>
      </w:r>
    </w:p>
    <w:p w14:paraId="6492A0ED" w14:textId="77777777" w:rsidR="00C0516E" w:rsidRDefault="00C0516E" w:rsidP="00C0516E">
      <w:pPr>
        <w:pStyle w:val="af"/>
      </w:pPr>
      <w:r>
        <w:t>['GunYun', 'XiangPeng', 'XuLiangchen']</w:t>
      </w:r>
    </w:p>
    <w:p w14:paraId="68349876" w14:textId="77777777" w:rsidR="00C0516E" w:rsidRDefault="00C0516E" w:rsidP="00C0516E">
      <w:pPr>
        <w:pStyle w:val="af"/>
      </w:pPr>
    </w:p>
    <w:p w14:paraId="213BF56A" w14:textId="44C9C414" w:rsidR="00C0516E" w:rsidRPr="00BF6D56" w:rsidRDefault="00C0516E" w:rsidP="00C0516E">
      <w:pPr>
        <w:pStyle w:val="af"/>
      </w:pPr>
      <w:r>
        <w:rPr>
          <w:rFonts w:hint="eastAsia"/>
        </w:rPr>
        <w:t>进程已结束,退出代码0</w:t>
      </w:r>
    </w:p>
    <w:p w14:paraId="7F04479D" w14:textId="77777777" w:rsidR="00BF6D56" w:rsidRPr="00BF6D56" w:rsidRDefault="00BF6D56" w:rsidP="00BF6D56"/>
    <w:p w14:paraId="623C57A1" w14:textId="19618C54" w:rsidR="00BF6D56" w:rsidRPr="00BF6D56" w:rsidRDefault="00357F28" w:rsidP="00357F28">
      <w:pPr>
        <w:pStyle w:val="20"/>
        <w:spacing w:before="163" w:after="163"/>
      </w:pPr>
      <w:bookmarkStart w:id="6" w:name="_Toc529548483"/>
      <w:r>
        <w:t>.append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添加至最后一位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.</w:t>
      </w:r>
      <w:r>
        <w:t xml:space="preserve">insert()  </w:t>
      </w:r>
      <w:r>
        <w:rPr>
          <w:rFonts w:hint="eastAsia"/>
        </w:rPr>
        <w:t>指定位置添加</w:t>
      </w:r>
      <w:bookmarkEnd w:id="6"/>
      <w:r w:rsidR="00E621FD">
        <w:t xml:space="preserve"> </w:t>
      </w:r>
    </w:p>
    <w:p w14:paraId="2194D5C0" w14:textId="77777777" w:rsidR="00E621FD" w:rsidRDefault="00357F28" w:rsidP="00357F28">
      <w:pPr>
        <w:pStyle w:val="HTML0"/>
        <w:shd w:val="clear" w:color="auto" w:fill="FFFFFF"/>
      </w:pPr>
      <w:r>
        <w:rPr>
          <w:rFonts w:hint="eastAsia"/>
          <w:i/>
          <w:iCs/>
          <w:color w:val="999988"/>
          <w:sz w:val="22"/>
          <w:szCs w:val="22"/>
        </w:rPr>
        <w:t>#增删改查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>names.append(</w:t>
      </w:r>
      <w:r>
        <w:rPr>
          <w:rFonts w:hint="eastAsia"/>
          <w:color w:val="DD1144"/>
          <w:sz w:val="22"/>
          <w:szCs w:val="22"/>
        </w:rPr>
        <w:t>"LeiHaidong"</w:t>
      </w:r>
      <w:r>
        <w:rPr>
          <w:rFonts w:hint="eastAsia"/>
          <w:color w:val="333333"/>
          <w:sz w:val="22"/>
          <w:szCs w:val="22"/>
        </w:rPr>
        <w:t xml:space="preserve">)         </w:t>
      </w:r>
      <w:r>
        <w:rPr>
          <w:rFonts w:hint="eastAsia"/>
          <w:i/>
          <w:iCs/>
          <w:color w:val="999988"/>
          <w:sz w:val="22"/>
          <w:szCs w:val="22"/>
        </w:rPr>
        <w:t>#.append 最后一位</w:t>
      </w:r>
      <w:r>
        <w:rPr>
          <w:rFonts w:hint="eastAsia"/>
        </w:rPr>
        <w:br/>
      </w:r>
      <w:r>
        <w:rPr>
          <w:rFonts w:hint="eastAsia"/>
          <w:color w:val="333333"/>
        </w:rPr>
        <w:t>names.insert(</w:t>
      </w:r>
      <w:r>
        <w:rPr>
          <w:rFonts w:hint="eastAsia"/>
          <w:color w:val="009999"/>
        </w:rPr>
        <w:t>1</w:t>
      </w:r>
      <w:r>
        <w:rPr>
          <w:rFonts w:hint="eastAsia"/>
          <w:color w:val="333333"/>
        </w:rPr>
        <w:t>,</w:t>
      </w:r>
      <w:r>
        <w:rPr>
          <w:rFonts w:hint="eastAsia"/>
          <w:color w:val="DD1144"/>
        </w:rPr>
        <w:t>"ChenRonghua"</w:t>
      </w:r>
      <w:r>
        <w:rPr>
          <w:rFonts w:hint="eastAsia"/>
          <w:color w:val="333333"/>
        </w:rPr>
        <w:t xml:space="preserve">)         </w:t>
      </w:r>
      <w:r>
        <w:rPr>
          <w:rFonts w:hint="eastAsia"/>
        </w:rPr>
        <w:t># 将ChenRonghua 插入到第1位， 原第一位的数据会向后移一位</w:t>
      </w:r>
      <w:r>
        <w:rPr>
          <w:rFonts w:hint="eastAsia"/>
        </w:rPr>
        <w:br/>
      </w:r>
      <w:r>
        <w:rPr>
          <w:rFonts w:hint="eastAsia"/>
          <w:color w:val="333333"/>
        </w:rPr>
        <w:t>names[</w:t>
      </w:r>
      <w:r>
        <w:rPr>
          <w:rFonts w:hint="eastAsia"/>
          <w:color w:val="009999"/>
        </w:rPr>
        <w:t>2</w:t>
      </w:r>
      <w:r>
        <w:rPr>
          <w:rFonts w:hint="eastAsia"/>
          <w:color w:val="333333"/>
        </w:rPr>
        <w:t xml:space="preserve">] </w:t>
      </w:r>
      <w:r>
        <w:rPr>
          <w:rFonts w:hint="eastAsia"/>
          <w:b/>
          <w:bCs/>
          <w:color w:val="333333"/>
        </w:rPr>
        <w:t xml:space="preserve">= </w:t>
      </w:r>
      <w:r>
        <w:rPr>
          <w:rFonts w:hint="eastAsia"/>
          <w:color w:val="DD1144"/>
        </w:rPr>
        <w:t xml:space="preserve">"XieDi"              </w:t>
      </w:r>
      <w:r>
        <w:rPr>
          <w:rFonts w:hint="eastAsia"/>
        </w:rPr>
        <w:t>#修改，将第二位改为“XieDi</w:t>
      </w:r>
      <w:r>
        <w:rPr>
          <w:rFonts w:hint="eastAsia"/>
        </w:rPr>
        <w:br/>
      </w:r>
    </w:p>
    <w:p w14:paraId="23D7BE4E" w14:textId="2BACE7A3" w:rsidR="00E621FD" w:rsidRDefault="00E621FD" w:rsidP="00357F28">
      <w:pPr>
        <w:pStyle w:val="HTML0"/>
        <w:shd w:val="clear" w:color="auto" w:fill="FFFFFF"/>
      </w:pPr>
    </w:p>
    <w:p w14:paraId="233F132F" w14:textId="768FE683" w:rsidR="00E621FD" w:rsidRDefault="00E621FD" w:rsidP="00357F28">
      <w:pPr>
        <w:pStyle w:val="HTML0"/>
        <w:shd w:val="clear" w:color="auto" w:fill="FFFFFF"/>
      </w:pPr>
    </w:p>
    <w:p w14:paraId="098B1A5E" w14:textId="61D63C4B" w:rsidR="00E621FD" w:rsidRDefault="00E621FD" w:rsidP="00E621FD">
      <w:pPr>
        <w:pStyle w:val="20"/>
        <w:spacing w:before="163" w:after="163"/>
      </w:pPr>
      <w:bookmarkStart w:id="7" w:name="_Toc529548484"/>
      <w:r>
        <w:rPr>
          <w:rFonts w:hint="eastAsia"/>
        </w:rPr>
        <w:t>.</w:t>
      </w:r>
      <w:r>
        <w:t xml:space="preserve">delete()  </w:t>
      </w:r>
      <w:r>
        <w:rPr>
          <w:rFonts w:hint="eastAsia"/>
        </w:rPr>
        <w:t>删除元素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 xml:space="preserve">pop </w:t>
      </w:r>
      <w:r>
        <w:rPr>
          <w:rFonts w:hint="eastAsia"/>
        </w:rPr>
        <w:t>删除元素</w:t>
      </w:r>
      <w:bookmarkEnd w:id="7"/>
    </w:p>
    <w:p w14:paraId="57CE12DC" w14:textId="13B863C2" w:rsidR="00E621FD" w:rsidRDefault="00357F28" w:rsidP="00357F28">
      <w:pPr>
        <w:pStyle w:val="HTML0"/>
        <w:shd w:val="clear" w:color="auto" w:fill="FFFFFF"/>
        <w:rPr>
          <w:color w:val="333333"/>
        </w:rPr>
      </w:pPr>
      <w:r>
        <w:rPr>
          <w:rFonts w:hint="eastAsia"/>
        </w:rPr>
        <w:br/>
        <w:t>#Delete</w:t>
      </w:r>
      <w:r>
        <w:rPr>
          <w:rFonts w:hint="eastAsia"/>
        </w:rPr>
        <w:br/>
        <w:t>#names.remove("ChenRonghua")        #.remove 删除，直接删数据</w:t>
      </w:r>
      <w:r>
        <w:rPr>
          <w:rFonts w:hint="eastAsia"/>
        </w:rPr>
        <w:br/>
        <w:t>#del names[1]              #指定下标删除</w:t>
      </w:r>
      <w:r>
        <w:rPr>
          <w:rFonts w:hint="eastAsia"/>
        </w:rPr>
        <w:br/>
      </w:r>
      <w:r>
        <w:rPr>
          <w:rFonts w:hint="eastAsia"/>
          <w:color w:val="333333"/>
        </w:rPr>
        <w:t>names.pop(</w:t>
      </w:r>
      <w:r>
        <w:rPr>
          <w:rFonts w:hint="eastAsia"/>
          <w:color w:val="009999"/>
        </w:rPr>
        <w:t>1</w:t>
      </w:r>
      <w:r>
        <w:rPr>
          <w:rFonts w:hint="eastAsia"/>
          <w:color w:val="333333"/>
        </w:rPr>
        <w:t xml:space="preserve">)              </w:t>
      </w:r>
      <w:r>
        <w:rPr>
          <w:rFonts w:hint="eastAsia"/>
        </w:rPr>
        <w:t>#.pop 删除，不输入下标 默认删最后一位</w:t>
      </w:r>
      <w:r>
        <w:rPr>
          <w:rFonts w:hint="eastAsia"/>
        </w:rPr>
        <w:br/>
      </w:r>
      <w:r>
        <w:rPr>
          <w:rFonts w:hint="eastAsia"/>
          <w:color w:val="0086B3"/>
        </w:rPr>
        <w:t>print</w:t>
      </w:r>
      <w:r>
        <w:rPr>
          <w:rFonts w:hint="eastAsia"/>
          <w:color w:val="333333"/>
        </w:rPr>
        <w:t>(names)</w:t>
      </w:r>
      <w:r>
        <w:rPr>
          <w:rFonts w:hint="eastAsia"/>
          <w:color w:val="333333"/>
        </w:rPr>
        <w:br/>
      </w:r>
    </w:p>
    <w:p w14:paraId="5AA99392" w14:textId="77777777" w:rsidR="00E621FD" w:rsidRDefault="00E621FD" w:rsidP="00357F28">
      <w:pPr>
        <w:pStyle w:val="HTML0"/>
        <w:shd w:val="clear" w:color="auto" w:fill="FFFFFF"/>
        <w:rPr>
          <w:color w:val="333333"/>
        </w:rPr>
      </w:pPr>
    </w:p>
    <w:p w14:paraId="34D995EB" w14:textId="77777777" w:rsidR="00E621FD" w:rsidRDefault="00E621FD" w:rsidP="00357F28">
      <w:pPr>
        <w:pStyle w:val="HTML0"/>
        <w:shd w:val="clear" w:color="auto" w:fill="FFFFFF"/>
        <w:rPr>
          <w:color w:val="333333"/>
        </w:rPr>
      </w:pPr>
    </w:p>
    <w:p w14:paraId="0BD9564E" w14:textId="08466E0D" w:rsidR="00E621FD" w:rsidRDefault="00E621FD" w:rsidP="00E621FD">
      <w:pPr>
        <w:pStyle w:val="20"/>
        <w:spacing w:before="163" w:after="163"/>
      </w:pPr>
      <w:bookmarkStart w:id="8" w:name="_Toc529548485"/>
      <w:r>
        <w:rPr>
          <w:rFonts w:hint="eastAsia"/>
        </w:rPr>
        <w:t>.</w:t>
      </w:r>
      <w:r>
        <w:t xml:space="preserve">index(“”)  </w:t>
      </w:r>
      <w:r>
        <w:rPr>
          <w:rFonts w:hint="eastAsia"/>
        </w:rPr>
        <w:t>查找数据的下标</w:t>
      </w:r>
      <w:bookmarkEnd w:id="8"/>
    </w:p>
    <w:p w14:paraId="01263688" w14:textId="0E527183" w:rsidR="00357F28" w:rsidRPr="00357F28" w:rsidRDefault="00357F28" w:rsidP="00357F28">
      <w:pPr>
        <w:pStyle w:val="HTML0"/>
        <w:shd w:val="clear" w:color="auto" w:fill="FFFFFF"/>
      </w:pPr>
      <w:r>
        <w:rPr>
          <w:rFonts w:hint="eastAsia"/>
          <w:color w:val="333333"/>
        </w:rPr>
        <w:br/>
      </w:r>
      <w:r>
        <w:rPr>
          <w:rFonts w:hint="eastAsia"/>
        </w:rPr>
        <w:t>#查找数据的下标</w:t>
      </w:r>
      <w:r>
        <w:rPr>
          <w:rFonts w:hint="eastAsia"/>
        </w:rPr>
        <w:br/>
      </w:r>
      <w:r>
        <w:rPr>
          <w:rFonts w:hint="eastAsia"/>
          <w:color w:val="0086B3"/>
        </w:rPr>
        <w:t>print</w:t>
      </w:r>
      <w:r>
        <w:rPr>
          <w:rFonts w:hint="eastAsia"/>
          <w:color w:val="333333"/>
        </w:rPr>
        <w:t>(names.index(</w:t>
      </w:r>
      <w:r>
        <w:rPr>
          <w:rFonts w:hint="eastAsia"/>
          <w:color w:val="DD1144"/>
        </w:rPr>
        <w:t>"XieDi"</w:t>
      </w:r>
      <w:r>
        <w:rPr>
          <w:rFonts w:hint="eastAsia"/>
          <w:color w:val="333333"/>
        </w:rPr>
        <w:t xml:space="preserve">))   </w:t>
      </w:r>
      <w:r>
        <w:rPr>
          <w:rFonts w:hint="eastAsia"/>
        </w:rPr>
        <w:t>#.index()  返回下标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0086B3"/>
        </w:rPr>
        <w:t>print</w:t>
      </w:r>
      <w:r>
        <w:rPr>
          <w:rFonts w:hint="eastAsia"/>
          <w:color w:val="333333"/>
        </w:rPr>
        <w:t>(names[names.index(</w:t>
      </w:r>
      <w:r>
        <w:rPr>
          <w:rFonts w:hint="eastAsia"/>
          <w:color w:val="DD1144"/>
        </w:rPr>
        <w:t>"XieDi"</w:t>
      </w:r>
      <w:r>
        <w:rPr>
          <w:rFonts w:hint="eastAsia"/>
          <w:color w:val="333333"/>
        </w:rPr>
        <w:t>)],names[</w:t>
      </w:r>
      <w:r>
        <w:rPr>
          <w:rFonts w:hint="eastAsia"/>
          <w:color w:val="009999"/>
        </w:rPr>
        <w:t>2</w:t>
      </w:r>
      <w:r>
        <w:rPr>
          <w:rFonts w:hint="eastAsia"/>
          <w:color w:val="333333"/>
        </w:rPr>
        <w:t xml:space="preserve">])        </w:t>
      </w:r>
      <w:r>
        <w:rPr>
          <w:rFonts w:hint="eastAsia"/>
        </w:rPr>
        <w:t>#根据下标打印数据</w:t>
      </w:r>
    </w:p>
    <w:p w14:paraId="3FFAB699" w14:textId="0A3CC747" w:rsidR="00BF6D56" w:rsidRDefault="00BF6D56" w:rsidP="00BF6D56"/>
    <w:p w14:paraId="58B59B60" w14:textId="6B5E90E9" w:rsidR="00357F28" w:rsidRDefault="00357F28" w:rsidP="00BF6D56"/>
    <w:p w14:paraId="438BBCC5" w14:textId="77777777" w:rsidR="00357F28" w:rsidRDefault="00357F28" w:rsidP="00357F28">
      <w:pPr>
        <w:pStyle w:val="af"/>
      </w:pPr>
      <w:r>
        <w:rPr>
          <w:rFonts w:hint="eastAsia"/>
        </w:rPr>
        <w:t>C:\Python34\python.exe E:/python/python之路/day2/names.py</w:t>
      </w:r>
    </w:p>
    <w:p w14:paraId="62D5BCDD" w14:textId="77777777" w:rsidR="00357F28" w:rsidRDefault="00357F28" w:rsidP="00357F28">
      <w:pPr>
        <w:pStyle w:val="af"/>
      </w:pPr>
      <w:r>
        <w:t>['ZhangYang', 'XieDi', 'XiangPeng', 'XuLiangchen', 'LeiHaidong']</w:t>
      </w:r>
    </w:p>
    <w:p w14:paraId="3CBB4852" w14:textId="77777777" w:rsidR="00357F28" w:rsidRDefault="00357F28" w:rsidP="00357F28">
      <w:pPr>
        <w:pStyle w:val="af"/>
      </w:pPr>
      <w:r>
        <w:t>1</w:t>
      </w:r>
    </w:p>
    <w:p w14:paraId="77D24A0D" w14:textId="77777777" w:rsidR="00357F28" w:rsidRDefault="00357F28" w:rsidP="00357F28">
      <w:pPr>
        <w:pStyle w:val="af"/>
      </w:pPr>
      <w:r>
        <w:t>XieDi XiangPeng</w:t>
      </w:r>
    </w:p>
    <w:p w14:paraId="596FD3E0" w14:textId="77777777" w:rsidR="00357F28" w:rsidRDefault="00357F28" w:rsidP="00357F28">
      <w:pPr>
        <w:pStyle w:val="af"/>
      </w:pPr>
    </w:p>
    <w:p w14:paraId="25EA3D9F" w14:textId="32201BA8" w:rsidR="00357F28" w:rsidRPr="00BF6D56" w:rsidRDefault="00357F28" w:rsidP="00357F28">
      <w:pPr>
        <w:pStyle w:val="af"/>
      </w:pPr>
      <w:r>
        <w:rPr>
          <w:rFonts w:hint="eastAsia"/>
        </w:rPr>
        <w:t>进程已结束,退出代码0</w:t>
      </w:r>
    </w:p>
    <w:p w14:paraId="103BCFC5" w14:textId="77777777" w:rsidR="00BF6D56" w:rsidRPr="00BF6D56" w:rsidRDefault="00BF6D56" w:rsidP="00BF6D56"/>
    <w:p w14:paraId="619E7748" w14:textId="1706A1B2" w:rsidR="00BF6D56" w:rsidRDefault="00357F28" w:rsidP="00357F28">
      <w:pPr>
        <w:pStyle w:val="20"/>
        <w:spacing w:before="163" w:after="163"/>
      </w:pPr>
      <w:bookmarkStart w:id="9" w:name="_Toc529548486"/>
      <w:r>
        <w:rPr>
          <w:rFonts w:hint="eastAsia"/>
        </w:rPr>
        <w:t>.</w:t>
      </w:r>
      <w:r>
        <w:t xml:space="preserve">count(“”) </w:t>
      </w:r>
      <w:r>
        <w:rPr>
          <w:rFonts w:hint="eastAsia"/>
        </w:rPr>
        <w:t>统计相同元素</w:t>
      </w:r>
      <w:bookmarkEnd w:id="9"/>
    </w:p>
    <w:p w14:paraId="6DC90134" w14:textId="77777777" w:rsidR="00357F28" w:rsidRDefault="00357F28" w:rsidP="00357F28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names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.insert(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.count(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))</w:t>
      </w:r>
    </w:p>
    <w:p w14:paraId="602F143F" w14:textId="77777777" w:rsidR="00357F28" w:rsidRDefault="00357F28" w:rsidP="00357F28">
      <w:pPr>
        <w:pStyle w:val="af"/>
      </w:pPr>
      <w:r>
        <w:rPr>
          <w:rFonts w:hint="eastAsia"/>
        </w:rPr>
        <w:t>C:\Python34\python.exe E:/python/python之路/day2/names.py</w:t>
      </w:r>
    </w:p>
    <w:p w14:paraId="0928A5F5" w14:textId="77777777" w:rsidR="00357F28" w:rsidRDefault="00357F28" w:rsidP="00357F28">
      <w:pPr>
        <w:pStyle w:val="af"/>
      </w:pPr>
      <w:r>
        <w:t>2</w:t>
      </w:r>
    </w:p>
    <w:p w14:paraId="77735F26" w14:textId="77777777" w:rsidR="00357F28" w:rsidRDefault="00357F28" w:rsidP="00357F28">
      <w:pPr>
        <w:pStyle w:val="af"/>
      </w:pPr>
    </w:p>
    <w:p w14:paraId="32DA1BDA" w14:textId="20162905" w:rsidR="00357F28" w:rsidRPr="00357F28" w:rsidRDefault="00357F28" w:rsidP="00357F28">
      <w:pPr>
        <w:pStyle w:val="af"/>
      </w:pPr>
      <w:r>
        <w:rPr>
          <w:rFonts w:hint="eastAsia"/>
        </w:rPr>
        <w:t>进程已结束,退出代码0</w:t>
      </w:r>
    </w:p>
    <w:p w14:paraId="1752E046" w14:textId="77777777" w:rsidR="00BF6D56" w:rsidRPr="00BF6D56" w:rsidRDefault="00BF6D56" w:rsidP="00BF6D56"/>
    <w:p w14:paraId="35422E1D" w14:textId="22F68198" w:rsidR="00357F28" w:rsidRDefault="00357F28" w:rsidP="00357F28">
      <w:pPr>
        <w:pStyle w:val="20"/>
        <w:spacing w:before="163" w:after="163"/>
      </w:pPr>
      <w:bookmarkStart w:id="10" w:name="_Toc529548487"/>
      <w:r>
        <w:rPr>
          <w:rFonts w:hint="eastAsia"/>
        </w:rPr>
        <w:t>清空列表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clear</w:t>
      </w:r>
      <w:r>
        <w:t>()</w:t>
      </w:r>
      <w:bookmarkEnd w:id="10"/>
    </w:p>
    <w:p w14:paraId="204B5B73" w14:textId="219C8F56" w:rsidR="00357F28" w:rsidRDefault="00357F28" w:rsidP="00357F28">
      <w:r>
        <w:rPr>
          <w:rFonts w:hint="eastAsia"/>
        </w:rPr>
        <w:t>.</w:t>
      </w:r>
      <w:r>
        <w:t>clear()</w:t>
      </w:r>
    </w:p>
    <w:p w14:paraId="0E3388D2" w14:textId="4A7A7179" w:rsidR="00357F28" w:rsidRDefault="00357F28" w:rsidP="00357F28"/>
    <w:p w14:paraId="565FF982" w14:textId="11157DBE" w:rsidR="00357F28" w:rsidRDefault="00357F28" w:rsidP="00357F28">
      <w:pPr>
        <w:pStyle w:val="20"/>
        <w:spacing w:before="163" w:after="163"/>
      </w:pPr>
      <w:bookmarkStart w:id="11" w:name="_Toc529548488"/>
      <w:r>
        <w:rPr>
          <w:rFonts w:hint="eastAsia"/>
        </w:rPr>
        <w:t>.reverse</w:t>
      </w:r>
      <w:r>
        <w:t xml:space="preserve">()  </w:t>
      </w:r>
      <w:r>
        <w:rPr>
          <w:rFonts w:hint="eastAsia"/>
        </w:rPr>
        <w:t>反转</w:t>
      </w:r>
      <w:bookmarkEnd w:id="11"/>
    </w:p>
    <w:p w14:paraId="0BEB8DAE" w14:textId="77777777" w:rsidR="00357F28" w:rsidRDefault="00357F28" w:rsidP="00357F28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>names.insert(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t>#print(names.count("XieDi"))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(names)</w:t>
      </w:r>
      <w:r>
        <w:rPr>
          <w:rFonts w:hint="eastAsia"/>
          <w:color w:val="333333"/>
          <w:sz w:val="22"/>
          <w:szCs w:val="22"/>
        </w:rPr>
        <w:br/>
        <w:t>names.reverse()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(names)</w:t>
      </w:r>
    </w:p>
    <w:p w14:paraId="739FF01B" w14:textId="73A024F0" w:rsidR="00357F28" w:rsidRDefault="00357F28" w:rsidP="00357F28"/>
    <w:p w14:paraId="13969393" w14:textId="77777777" w:rsidR="00357F28" w:rsidRDefault="00357F28" w:rsidP="00357F28">
      <w:pPr>
        <w:pStyle w:val="af"/>
      </w:pPr>
      <w:r>
        <w:rPr>
          <w:rFonts w:hint="eastAsia"/>
        </w:rPr>
        <w:t>C:\Python34\python.exe E:/python/python之路/day2/names.py</w:t>
      </w:r>
    </w:p>
    <w:p w14:paraId="12A8209B" w14:textId="77777777" w:rsidR="00357F28" w:rsidRDefault="00357F28" w:rsidP="00357F28">
      <w:pPr>
        <w:pStyle w:val="af"/>
      </w:pPr>
      <w:r>
        <w:t>['ZhangYang', 'XieDi', 'GunYun', 'XiangPeng', 'XuLiangchen', 'XieDi']</w:t>
      </w:r>
    </w:p>
    <w:p w14:paraId="56F7A89C" w14:textId="77777777" w:rsidR="00357F28" w:rsidRDefault="00357F28" w:rsidP="00357F28">
      <w:pPr>
        <w:pStyle w:val="af"/>
      </w:pPr>
      <w:r>
        <w:t>['XieDi', 'XuLiangchen', 'XiangPeng', 'GunYun', 'XieDi', 'ZhangYang']</w:t>
      </w:r>
    </w:p>
    <w:p w14:paraId="760C3B64" w14:textId="77777777" w:rsidR="00357F28" w:rsidRDefault="00357F28" w:rsidP="00357F28">
      <w:pPr>
        <w:pStyle w:val="af"/>
      </w:pPr>
    </w:p>
    <w:p w14:paraId="61B61355" w14:textId="4E4F598C" w:rsidR="00357F28" w:rsidRPr="00357F28" w:rsidRDefault="00357F28" w:rsidP="00357F28">
      <w:pPr>
        <w:pStyle w:val="af"/>
      </w:pPr>
      <w:r>
        <w:rPr>
          <w:rFonts w:hint="eastAsia"/>
        </w:rPr>
        <w:t>进程已结束,退出代码0</w:t>
      </w:r>
    </w:p>
    <w:p w14:paraId="0275EE3C" w14:textId="77777777" w:rsidR="00BF6D56" w:rsidRPr="00BF6D56" w:rsidRDefault="00BF6D56" w:rsidP="00BF6D56"/>
    <w:p w14:paraId="01412208" w14:textId="77777777" w:rsidR="00BF6D56" w:rsidRPr="00BF6D56" w:rsidRDefault="00BF6D56" w:rsidP="00BF6D56"/>
    <w:p w14:paraId="3AC34328" w14:textId="7D2B4D56" w:rsidR="00BF6D56" w:rsidRDefault="00A53F22" w:rsidP="00A53F22">
      <w:pPr>
        <w:pStyle w:val="20"/>
        <w:spacing w:before="163" w:after="163"/>
      </w:pPr>
      <w:bookmarkStart w:id="12" w:name="_Toc529548489"/>
      <w:r>
        <w:t>.</w:t>
      </w:r>
      <w:r>
        <w:rPr>
          <w:rFonts w:hint="eastAsia"/>
        </w:rPr>
        <w:t>sort</w:t>
      </w:r>
      <w:r>
        <w:t>()</w:t>
      </w:r>
      <w:r>
        <w:rPr>
          <w:rFonts w:hint="eastAsia"/>
        </w:rPr>
        <w:t>排序</w:t>
      </w:r>
      <w:bookmarkEnd w:id="12"/>
    </w:p>
    <w:p w14:paraId="0142C84B" w14:textId="77777777" w:rsidR="00A53F22" w:rsidRPr="00A53F22" w:rsidRDefault="00A53F22" w:rsidP="00A53F22"/>
    <w:p w14:paraId="5B9E12C9" w14:textId="77777777" w:rsidR="00A53F22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.sort()</w:t>
      </w:r>
    </w:p>
    <w:p w14:paraId="6FF4337C" w14:textId="6D2D7AB1" w:rsidR="00507DE3" w:rsidRDefault="00A53F22" w:rsidP="00BF6D56">
      <w:r>
        <w:rPr>
          <w:rFonts w:hint="eastAsia"/>
        </w:rPr>
        <w:t>按照</w:t>
      </w:r>
      <w:r>
        <w:rPr>
          <w:rFonts w:hint="eastAsia"/>
        </w:rPr>
        <w:t>ASIIC</w:t>
      </w:r>
      <w:r>
        <w:rPr>
          <w:rFonts w:hint="eastAsia"/>
        </w:rPr>
        <w:t>的顺序进行排序</w:t>
      </w:r>
    </w:p>
    <w:p w14:paraId="04C8C15B" w14:textId="5CCC0D14" w:rsidR="00A53F22" w:rsidRDefault="00A53F22" w:rsidP="00BF6D56"/>
    <w:p w14:paraId="1B1E92EE" w14:textId="25AB9F23" w:rsidR="00A53F22" w:rsidRDefault="00A53F22" w:rsidP="00A53F22">
      <w:pPr>
        <w:pStyle w:val="20"/>
        <w:spacing w:before="163" w:after="163"/>
      </w:pPr>
      <w:bookmarkStart w:id="13" w:name="_Toc529548490"/>
      <w:r>
        <w:rPr>
          <w:rFonts w:hint="eastAsia"/>
        </w:rPr>
        <w:t>.</w:t>
      </w:r>
      <w:r>
        <w:t>extend</w:t>
      </w:r>
      <w:r>
        <w:rPr>
          <w:rFonts w:hint="eastAsia"/>
        </w:rPr>
        <w:t>(</w:t>
      </w:r>
      <w:r>
        <w:t xml:space="preserve">)  </w:t>
      </w:r>
      <w:r>
        <w:rPr>
          <w:rFonts w:hint="eastAsia"/>
        </w:rPr>
        <w:t>拓展，</w:t>
      </w:r>
      <w:r>
        <w:rPr>
          <w:rFonts w:hint="eastAsia"/>
        </w:rPr>
        <w:t xml:space="preserve"> </w:t>
      </w:r>
      <w:r>
        <w:rPr>
          <w:rFonts w:hint="eastAsia"/>
        </w:rPr>
        <w:t>将一个列表附加到另一个列表</w:t>
      </w:r>
      <w:bookmarkEnd w:id="13"/>
    </w:p>
    <w:p w14:paraId="20A2370F" w14:textId="700C0004" w:rsidR="00A53F22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>names.extend(names2)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(names,names2)</w:t>
      </w:r>
      <w:r>
        <w:rPr>
          <w:color w:val="333333"/>
          <w:sz w:val="22"/>
          <w:szCs w:val="22"/>
        </w:rPr>
        <w:t xml:space="preserve">      </w:t>
      </w:r>
      <w:r>
        <w:rPr>
          <w:rFonts w:hint="eastAsia"/>
          <w:color w:val="333333"/>
          <w:sz w:val="22"/>
          <w:szCs w:val="22"/>
        </w:rPr>
        <w:t>#附加后列表还存在</w:t>
      </w:r>
    </w:p>
    <w:p w14:paraId="17698773" w14:textId="7617F323" w:rsidR="00A53F22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0FD78E03" w14:textId="10BD74B4" w:rsidR="00A53F22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174C4F74" w14:textId="77777777" w:rsidR="00A53F22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>names.</w:t>
      </w:r>
      <w:r>
        <w:rPr>
          <w:rFonts w:hint="eastAsia"/>
          <w:color w:val="333333"/>
          <w:sz w:val="22"/>
          <w:szCs w:val="22"/>
          <w:shd w:val="clear" w:color="auto" w:fill="E4E4FF"/>
        </w:rPr>
        <w:t>extend</w:t>
      </w:r>
      <w:r>
        <w:rPr>
          <w:rFonts w:hint="eastAsia"/>
          <w:color w:val="333333"/>
          <w:sz w:val="22"/>
          <w:szCs w:val="22"/>
        </w:rPr>
        <w:t>(names2)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del </w:t>
      </w:r>
      <w:r>
        <w:rPr>
          <w:rFonts w:hint="eastAsia"/>
          <w:color w:val="333333"/>
          <w:sz w:val="22"/>
          <w:szCs w:val="22"/>
        </w:rPr>
        <w:t>names2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(names)</w:t>
      </w:r>
    </w:p>
    <w:p w14:paraId="58FA29A2" w14:textId="3A4F372B" w:rsidR="00A53F22" w:rsidRPr="00AC71D3" w:rsidRDefault="00A53F22" w:rsidP="00A53F22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0C045034" w14:textId="5805C89C" w:rsidR="00A53F22" w:rsidRDefault="00A53F22" w:rsidP="00A53F22">
      <w:pPr>
        <w:pStyle w:val="af"/>
      </w:pPr>
      <w:r w:rsidRPr="00A53F22">
        <w:t>['GunYun', 'XiangPeng', 'XieDi', 'XieDi', 'XuLiangchen', 'ZhangYang', 1, 2, 3, 4]</w:t>
      </w:r>
    </w:p>
    <w:p w14:paraId="382E6C22" w14:textId="77777777" w:rsidR="00A53F22" w:rsidRPr="00A53F22" w:rsidRDefault="00A53F22" w:rsidP="00A53F22"/>
    <w:p w14:paraId="0668009B" w14:textId="6DC86A31" w:rsidR="00507DE3" w:rsidRDefault="00507DE3" w:rsidP="00BF6D56"/>
    <w:p w14:paraId="3C9EDCED" w14:textId="285B50B7" w:rsidR="00AC71D3" w:rsidRDefault="00AC71D3" w:rsidP="00AC71D3">
      <w:pPr>
        <w:pStyle w:val="20"/>
        <w:spacing w:before="163" w:after="163"/>
      </w:pPr>
      <w:bookmarkStart w:id="14" w:name="_Toc529548491"/>
      <w:r>
        <w:rPr>
          <w:rFonts w:hint="eastAsia"/>
        </w:rPr>
        <w:t>.</w:t>
      </w:r>
      <w:r>
        <w:t xml:space="preserve">copy()  </w:t>
      </w:r>
      <w:r>
        <w:rPr>
          <w:rFonts w:hint="eastAsia"/>
        </w:rPr>
        <w:t>浅复制</w:t>
      </w:r>
      <w:bookmarkEnd w:id="14"/>
      <w:r w:rsidR="00AF4F2F">
        <w:rPr>
          <w:rFonts w:hint="eastAsia"/>
        </w:rPr>
        <w:t xml:space="preserve"> </w:t>
      </w:r>
      <w:r w:rsidR="00AF4F2F">
        <w:t xml:space="preserve"> </w:t>
      </w:r>
    </w:p>
    <w:p w14:paraId="52344AA1" w14:textId="51020681" w:rsidR="00AF4F2F" w:rsidRPr="00A765E5" w:rsidRDefault="00AF4F2F" w:rsidP="00AF4F2F">
      <w:pPr>
        <w:rPr>
          <w:color w:val="FF0000"/>
        </w:rPr>
      </w:pPr>
      <w:r w:rsidRPr="00A765E5">
        <w:rPr>
          <w:rFonts w:hint="eastAsia"/>
          <w:color w:val="FF0000"/>
          <w:highlight w:val="yellow"/>
        </w:rPr>
        <w:t>浅复制的内容如果有下一级列表，则只会复制下一级列表的内存地址，</w:t>
      </w:r>
      <w:r w:rsidR="00A765E5" w:rsidRPr="00A765E5">
        <w:rPr>
          <w:rFonts w:hint="eastAsia"/>
          <w:color w:val="FF0000"/>
          <w:highlight w:val="yellow"/>
        </w:rPr>
        <w:t>copy</w:t>
      </w:r>
      <w:r w:rsidR="00A765E5" w:rsidRPr="00A765E5">
        <w:rPr>
          <w:rFonts w:hint="eastAsia"/>
          <w:color w:val="FF0000"/>
          <w:highlight w:val="yellow"/>
        </w:rPr>
        <w:t>前后的这部分列表是公用同一个内存地址空间的。</w:t>
      </w:r>
    </w:p>
    <w:p w14:paraId="18C50D8F" w14:textId="77777777" w:rsidR="00DB0AB3" w:rsidRDefault="00DB0AB3" w:rsidP="00DB0AB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names.copy()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</w:p>
    <w:p w14:paraId="45776E71" w14:textId="0C493522" w:rsidR="00DB0AB3" w:rsidRDefault="00DB0AB3" w:rsidP="00DB0AB3">
      <w:pPr>
        <w:pStyle w:val="af"/>
      </w:pPr>
      <w:r>
        <w:rPr>
          <w:rFonts w:hint="eastAsia"/>
        </w:rPr>
        <w:t>将 names</w:t>
      </w:r>
      <w:r>
        <w:t xml:space="preserve"> </w:t>
      </w:r>
      <w:r>
        <w:rPr>
          <w:rFonts w:hint="eastAsia"/>
        </w:rPr>
        <w:t>赋给 names</w:t>
      </w:r>
      <w:r>
        <w:t>2</w:t>
      </w:r>
      <w:r>
        <w:rPr>
          <w:rFonts w:hint="eastAsia"/>
        </w:rPr>
        <w:t>后，</w:t>
      </w:r>
    </w:p>
    <w:p w14:paraId="6F882194" w14:textId="5EF9265D" w:rsidR="00DB0AB3" w:rsidRDefault="00DB0AB3" w:rsidP="00DB0AB3">
      <w:pPr>
        <w:pStyle w:val="af"/>
      </w:pPr>
      <w:r>
        <w:rPr>
          <w:noProof/>
        </w:rPr>
        <w:drawing>
          <wp:inline distT="0" distB="0" distL="0" distR="0" wp14:anchorId="5861BEB8" wp14:editId="38DE747B">
            <wp:extent cx="6104149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304" w14:textId="06A3225A" w:rsidR="00DB0AB3" w:rsidRDefault="00DB0AB3" w:rsidP="00DB0AB3">
      <w:pPr>
        <w:pStyle w:val="af"/>
      </w:pPr>
      <w:r>
        <w:rPr>
          <w:rFonts w:hint="eastAsia"/>
        </w:rPr>
        <w:t>此时修改names数据：</w:t>
      </w:r>
    </w:p>
    <w:p w14:paraId="3B699DA7" w14:textId="66855E78" w:rsidR="00DB0AB3" w:rsidRDefault="00DB0AB3" w:rsidP="00DB0AB3">
      <w:pPr>
        <w:pStyle w:val="af"/>
      </w:pPr>
    </w:p>
    <w:p w14:paraId="77CC385F" w14:textId="133A22D0" w:rsidR="00DB0AB3" w:rsidRDefault="00DB0AB3" w:rsidP="00DB0AB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names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.copy()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 xml:space="preserve">]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  <w:r w:rsidR="00AF4F2F">
        <w:rPr>
          <w:color w:val="333333"/>
          <w:sz w:val="22"/>
          <w:szCs w:val="22"/>
        </w:rPr>
        <w:t xml:space="preserve">    </w:t>
      </w:r>
      <w:r w:rsidR="00AF4F2F">
        <w:rPr>
          <w:rFonts w:hint="eastAsia"/>
          <w:color w:val="333333"/>
          <w:sz w:val="22"/>
          <w:szCs w:val="22"/>
        </w:rPr>
        <w:t>#copy前后是不同的地址空间</w:t>
      </w:r>
    </w:p>
    <w:p w14:paraId="258620E6" w14:textId="0135D041" w:rsidR="00DB0AB3" w:rsidRDefault="00DB0AB3" w:rsidP="00DB0AB3">
      <w:pPr>
        <w:pStyle w:val="af"/>
      </w:pPr>
      <w:r>
        <w:rPr>
          <w:noProof/>
        </w:rPr>
        <w:drawing>
          <wp:inline distT="0" distB="0" distL="0" distR="0" wp14:anchorId="53CB7563" wp14:editId="38BFB321">
            <wp:extent cx="6645910" cy="1263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B82" w14:textId="6C77BF2B" w:rsidR="00DB0AB3" w:rsidRDefault="00DB0AB3" w:rsidP="00DB0AB3">
      <w:pPr>
        <w:pStyle w:val="af"/>
      </w:pPr>
      <w:r>
        <w:rPr>
          <w:rFonts w:hint="eastAsia"/>
        </w:rPr>
        <w:t>如图</w:t>
      </w:r>
      <w:r>
        <w:t xml:space="preserve">: </w:t>
      </w:r>
      <w:r>
        <w:rPr>
          <w:rFonts w:hint="eastAsia"/>
        </w:rPr>
        <w:t>可见names</w:t>
      </w:r>
      <w:r>
        <w:t xml:space="preserve"> </w:t>
      </w:r>
      <w:r>
        <w:rPr>
          <w:rFonts w:hint="eastAsia"/>
        </w:rPr>
        <w:t>的数据修改了，而names</w:t>
      </w:r>
      <w:r>
        <w:t xml:space="preserve">2 </w:t>
      </w:r>
      <w:r>
        <w:rPr>
          <w:rFonts w:hint="eastAsia"/>
        </w:rPr>
        <w:t>没有修改</w:t>
      </w:r>
    </w:p>
    <w:p w14:paraId="48EDC5D6" w14:textId="1BF8F154" w:rsidR="00DB0AB3" w:rsidRDefault="00DB0AB3" w:rsidP="00DB0AB3">
      <w:pPr>
        <w:pStyle w:val="af"/>
      </w:pPr>
    </w:p>
    <w:p w14:paraId="384EE1C8" w14:textId="55827D6E" w:rsidR="00DB0AB3" w:rsidRDefault="00DB0AB3" w:rsidP="00DB0AB3">
      <w:pPr>
        <w:pStyle w:val="af"/>
      </w:pPr>
      <w:r>
        <w:rPr>
          <w:rFonts w:hint="eastAsia"/>
        </w:rPr>
        <w:t>如果在names列表中在加一层列表</w:t>
      </w:r>
    </w:p>
    <w:p w14:paraId="2F659CF9" w14:textId="1FC69A97" w:rsidR="00DB0AB3" w:rsidRDefault="00DB0AB3" w:rsidP="00DB0AB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names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 w:rsidR="005557D8">
        <w:rPr>
          <w:color w:val="333333"/>
          <w:sz w:val="22"/>
          <w:szCs w:val="22"/>
        </w:rPr>
        <w:t xml:space="preserve">   </w:t>
      </w:r>
      <w:r w:rsidR="005557D8">
        <w:rPr>
          <w:rFonts w:hint="eastAsia"/>
          <w:color w:val="333333"/>
          <w:sz w:val="22"/>
          <w:szCs w:val="22"/>
        </w:rPr>
        <w:t>#names中存的是[</w:t>
      </w:r>
      <w:r w:rsidR="005557D8">
        <w:rPr>
          <w:color w:val="333333"/>
          <w:sz w:val="22"/>
          <w:szCs w:val="22"/>
        </w:rPr>
        <w:t>1,2,3,4]</w:t>
      </w:r>
      <w:r w:rsidR="005557D8">
        <w:rPr>
          <w:rFonts w:hint="eastAsia"/>
          <w:color w:val="333333"/>
          <w:sz w:val="22"/>
          <w:szCs w:val="22"/>
        </w:rPr>
        <w:t>的内存地址</w:t>
      </w:r>
      <w:r>
        <w:rPr>
          <w:rFonts w:hint="eastAsia"/>
          <w:color w:val="333333"/>
          <w:sz w:val="22"/>
          <w:szCs w:val="22"/>
        </w:rPr>
        <w:br/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.copy()</w:t>
      </w:r>
      <w:r w:rsidR="005557D8">
        <w:rPr>
          <w:color w:val="333333"/>
          <w:sz w:val="22"/>
          <w:szCs w:val="22"/>
        </w:rPr>
        <w:t xml:space="preserve">   </w:t>
      </w:r>
      <w:r w:rsidR="005557D8">
        <w:rPr>
          <w:rFonts w:hint="eastAsia"/>
          <w:color w:val="333333"/>
          <w:sz w:val="22"/>
          <w:szCs w:val="22"/>
        </w:rPr>
        <w:t>#同样的names</w:t>
      </w:r>
      <w:r w:rsidR="005557D8">
        <w:rPr>
          <w:color w:val="333333"/>
          <w:sz w:val="22"/>
          <w:szCs w:val="22"/>
        </w:rPr>
        <w:t xml:space="preserve">2 </w:t>
      </w:r>
      <w:r w:rsidR="005557D8">
        <w:rPr>
          <w:rFonts w:hint="eastAsia"/>
          <w:color w:val="333333"/>
          <w:sz w:val="22"/>
          <w:szCs w:val="22"/>
        </w:rPr>
        <w:t>中引用的也是内存地址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</w:p>
    <w:p w14:paraId="0A12D1D6" w14:textId="3BE23CC9" w:rsidR="00DB0AB3" w:rsidRDefault="00DB0AB3" w:rsidP="00DB0AB3">
      <w:pPr>
        <w:pStyle w:val="af"/>
      </w:pPr>
      <w:r>
        <w:rPr>
          <w:noProof/>
        </w:rPr>
        <w:drawing>
          <wp:inline distT="0" distB="0" distL="0" distR="0" wp14:anchorId="4A354D85" wp14:editId="2172731E">
            <wp:extent cx="6645910" cy="1102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3B3" w14:textId="7C646039" w:rsidR="00DB0AB3" w:rsidRDefault="00DB0AB3" w:rsidP="00DB0AB3">
      <w:pPr>
        <w:pStyle w:val="af"/>
      </w:pPr>
      <w:r>
        <w:rPr>
          <w:rFonts w:hint="eastAsia"/>
        </w:rPr>
        <w:t>修改names</w:t>
      </w:r>
      <w:r>
        <w:t xml:space="preserve"> </w:t>
      </w:r>
      <w:r>
        <w:rPr>
          <w:rFonts w:hint="eastAsia"/>
        </w:rPr>
        <w:t>中的列表数据：</w:t>
      </w:r>
    </w:p>
    <w:p w14:paraId="7E0A80C0" w14:textId="74D78E89" w:rsidR="00DB0AB3" w:rsidRDefault="00DB0AB3" w:rsidP="00DB0AB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names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.copy()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][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 xml:space="preserve">]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"9"</w:t>
      </w:r>
      <w:r w:rsidR="005557D8">
        <w:rPr>
          <w:color w:val="DD1144"/>
          <w:sz w:val="22"/>
          <w:szCs w:val="22"/>
        </w:rPr>
        <w:t xml:space="preserve">    </w:t>
      </w:r>
      <w:r w:rsidR="005557D8">
        <w:rPr>
          <w:rFonts w:hint="eastAsia"/>
          <w:color w:val="DD1144"/>
          <w:sz w:val="22"/>
          <w:szCs w:val="22"/>
        </w:rPr>
        <w:t>#修改的是[</w:t>
      </w:r>
      <w:r w:rsidR="005557D8">
        <w:rPr>
          <w:color w:val="DD1144"/>
          <w:sz w:val="22"/>
          <w:szCs w:val="22"/>
        </w:rPr>
        <w:t xml:space="preserve">1,2,3,4] </w:t>
      </w:r>
      <w:r w:rsidR="005557D8">
        <w:rPr>
          <w:rFonts w:hint="eastAsia"/>
          <w:color w:val="DD1144"/>
          <w:sz w:val="22"/>
          <w:szCs w:val="22"/>
        </w:rPr>
        <w:t>的</w:t>
      </w:r>
      <w:r w:rsidR="00AF4F2F">
        <w:rPr>
          <w:rFonts w:hint="eastAsia"/>
          <w:color w:val="DD1144"/>
          <w:sz w:val="22"/>
          <w:szCs w:val="22"/>
        </w:rPr>
        <w:t>内存地址中的</w:t>
      </w:r>
      <w:r w:rsidR="005557D8">
        <w:rPr>
          <w:rFonts w:hint="eastAsia"/>
          <w:color w:val="DD1144"/>
          <w:sz w:val="22"/>
          <w:szCs w:val="22"/>
        </w:rPr>
        <w:t>数据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names</w:t>
      </w:r>
      <w:r>
        <w:rPr>
          <w:rFonts w:hint="eastAsia"/>
          <w:color w:val="333333"/>
          <w:sz w:val="22"/>
          <w:szCs w:val="22"/>
        </w:rPr>
        <w:t>)</w:t>
      </w:r>
      <w:r w:rsidR="005557D8">
        <w:rPr>
          <w:color w:val="333333"/>
          <w:sz w:val="22"/>
          <w:szCs w:val="22"/>
        </w:rPr>
        <w:t xml:space="preserve">         </w:t>
      </w:r>
      <w:r w:rsidR="005557D8">
        <w:rPr>
          <w:rFonts w:hint="eastAsia"/>
          <w:color w:val="333333"/>
          <w:sz w:val="22"/>
          <w:szCs w:val="22"/>
        </w:rPr>
        <w:t>#print打印到1时取得一个内存地址，到这个内存地址中读取数据。</w:t>
      </w:r>
      <w:r w:rsidR="005557D8">
        <w:rPr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</w:p>
    <w:p w14:paraId="5BA5C752" w14:textId="5C3C9F40" w:rsidR="00DB0AB3" w:rsidRDefault="00DB0AB3" w:rsidP="00DB0AB3">
      <w:pPr>
        <w:pStyle w:val="af"/>
      </w:pPr>
      <w:r>
        <w:rPr>
          <w:noProof/>
        </w:rPr>
        <w:drawing>
          <wp:inline distT="0" distB="0" distL="0" distR="0" wp14:anchorId="1F90D518" wp14:editId="5FBCBC49">
            <wp:extent cx="6645910" cy="1162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524" w14:textId="2A3D0CFD" w:rsidR="00AF4F2F" w:rsidRDefault="00AF4F2F" w:rsidP="00AF4F2F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#copy前后是不同的地址空间，但是如果copy的数据中下一级列表，则copy的则是下一级列表的内存地址，这段地址空间是前后公用的。</w:t>
      </w:r>
    </w:p>
    <w:p w14:paraId="1CB63FEE" w14:textId="77777777" w:rsidR="00AF4F2F" w:rsidRPr="00DB0AB3" w:rsidRDefault="00AF4F2F" w:rsidP="00DB0AB3">
      <w:pPr>
        <w:pStyle w:val="af"/>
      </w:pPr>
    </w:p>
    <w:p w14:paraId="5EEBE4CB" w14:textId="0C94A8DD" w:rsidR="00507DE3" w:rsidRDefault="00507DE3" w:rsidP="00BF6D56"/>
    <w:p w14:paraId="3E1EE813" w14:textId="2D23BFCA" w:rsidR="00A765E5" w:rsidRDefault="00A765E5" w:rsidP="00A765E5">
      <w:pPr>
        <w:pStyle w:val="20"/>
        <w:spacing w:before="163" w:after="163"/>
      </w:pPr>
      <w:bookmarkStart w:id="15" w:name="_Toc529548492"/>
      <w:r>
        <w:rPr>
          <w:rFonts w:hint="eastAsia"/>
        </w:rPr>
        <w:t>c</w:t>
      </w:r>
      <w:r>
        <w:t xml:space="preserve">opy.deepcopy() </w:t>
      </w:r>
      <w:r>
        <w:rPr>
          <w:rFonts w:hint="eastAsia"/>
        </w:rPr>
        <w:t>深复制</w:t>
      </w:r>
      <w:bookmarkEnd w:id="15"/>
    </w:p>
    <w:p w14:paraId="7BB9302D" w14:textId="77777777" w:rsidR="00A765E5" w:rsidRDefault="00A765E5" w:rsidP="00A765E5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 xml:space="preserve">import </w:t>
      </w:r>
      <w:r>
        <w:rPr>
          <w:rFonts w:hint="eastAsia"/>
          <w:color w:val="333333"/>
          <w:sz w:val="22"/>
          <w:szCs w:val="22"/>
        </w:rPr>
        <w:t>copy</w:t>
      </w:r>
      <w:r>
        <w:rPr>
          <w:rFonts w:hint="eastAsia"/>
          <w:color w:val="333333"/>
          <w:sz w:val="22"/>
          <w:szCs w:val="22"/>
        </w:rPr>
        <w:br/>
        <w:t xml:space="preserve">names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[</w:t>
      </w:r>
      <w:r>
        <w:rPr>
          <w:rFonts w:hint="eastAsia"/>
          <w:color w:val="DD1144"/>
          <w:sz w:val="22"/>
          <w:szCs w:val="22"/>
        </w:rPr>
        <w:t>"ZhangYang"</w:t>
      </w:r>
      <w:r>
        <w:rPr>
          <w:rFonts w:hint="eastAsia"/>
          <w:color w:val="333333"/>
          <w:sz w:val="22"/>
          <w:szCs w:val="22"/>
        </w:rPr>
        <w:t>,[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2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3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4</w:t>
      </w:r>
      <w:r>
        <w:rPr>
          <w:rFonts w:hint="eastAsia"/>
          <w:color w:val="333333"/>
          <w:sz w:val="22"/>
          <w:szCs w:val="22"/>
        </w:rPr>
        <w:t>],</w:t>
      </w:r>
      <w:r>
        <w:rPr>
          <w:rFonts w:hint="eastAsia"/>
          <w:color w:val="DD1144"/>
          <w:sz w:val="22"/>
          <w:szCs w:val="22"/>
        </w:rPr>
        <w:t>"GunYun"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"XiangPeng"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"XuLiangchen"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"XieDi"</w:t>
      </w:r>
      <w:r>
        <w:rPr>
          <w:rFonts w:hint="eastAsia"/>
          <w:color w:val="333333"/>
          <w:sz w:val="22"/>
          <w:szCs w:val="22"/>
        </w:rPr>
        <w:t>]</w:t>
      </w:r>
      <w:r>
        <w:rPr>
          <w:rFonts w:hint="eastAsia"/>
          <w:color w:val="333333"/>
          <w:sz w:val="22"/>
          <w:szCs w:val="22"/>
        </w:rPr>
        <w:br/>
        <w:t xml:space="preserve">names2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333333"/>
          <w:sz w:val="22"/>
          <w:szCs w:val="22"/>
        </w:rPr>
        <w:t>copy.deepcopy(names)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  <w:t>names[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>][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 xml:space="preserve">]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"9"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(names2)</w:t>
      </w:r>
    </w:p>
    <w:p w14:paraId="4F816E24" w14:textId="55E27B03" w:rsidR="00A765E5" w:rsidRDefault="00A765E5" w:rsidP="00A765E5"/>
    <w:p w14:paraId="6C960BE3" w14:textId="17615A32" w:rsidR="00A765E5" w:rsidRDefault="00A765E5" w:rsidP="00A765E5">
      <w:pPr>
        <w:pStyle w:val="af"/>
      </w:pPr>
      <w:r>
        <w:rPr>
          <w:noProof/>
        </w:rPr>
        <w:drawing>
          <wp:inline distT="0" distB="0" distL="0" distR="0" wp14:anchorId="19ACC89C" wp14:editId="3FCD1523">
            <wp:extent cx="6645910" cy="1000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DE06" w14:textId="6A73AE30" w:rsidR="00A765E5" w:rsidRDefault="00A765E5" w:rsidP="00A765E5">
      <w:pPr>
        <w:pStyle w:val="af"/>
      </w:pPr>
      <w:r>
        <w:rPr>
          <w:rFonts w:hint="eastAsia"/>
        </w:rPr>
        <w:t>此时copy的names</w:t>
      </w:r>
      <w:r>
        <w:t xml:space="preserve">2 </w:t>
      </w:r>
      <w:r>
        <w:rPr>
          <w:rFonts w:hint="eastAsia"/>
        </w:rPr>
        <w:t>和 names</w:t>
      </w:r>
      <w:r>
        <w:t xml:space="preserve"> </w:t>
      </w:r>
      <w:r>
        <w:rPr>
          <w:rFonts w:hint="eastAsia"/>
        </w:rPr>
        <w:t>中的下级列表部分已经独立为两个内存空间，</w:t>
      </w:r>
    </w:p>
    <w:p w14:paraId="72EE54FB" w14:textId="44CE87D8" w:rsidR="00A765E5" w:rsidRPr="00A765E5" w:rsidRDefault="00A765E5" w:rsidP="00A765E5">
      <w:pPr>
        <w:pStyle w:val="af"/>
      </w:pPr>
      <w:r w:rsidRPr="00A765E5">
        <w:rPr>
          <w:rFonts w:hint="eastAsia"/>
          <w:highlight w:val="yellow"/>
        </w:rPr>
        <w:t>c</w:t>
      </w:r>
      <w:r w:rsidRPr="00A765E5">
        <w:rPr>
          <w:highlight w:val="yellow"/>
        </w:rPr>
        <w:t xml:space="preserve">opy.deppcoy() </w:t>
      </w:r>
      <w:r w:rsidRPr="00A765E5">
        <w:rPr>
          <w:rFonts w:hint="eastAsia"/>
          <w:highlight w:val="yellow"/>
        </w:rPr>
        <w:t>时如果含有下一级列表，则会连同下一级列表中的数据一起copy。</w:t>
      </w:r>
    </w:p>
    <w:p w14:paraId="1AB51937" w14:textId="77777777" w:rsidR="00507DE3" w:rsidRDefault="00507DE3" w:rsidP="00BF6D56"/>
    <w:p w14:paraId="309501D0" w14:textId="77777777" w:rsidR="00507DE3" w:rsidRDefault="00507DE3" w:rsidP="00BF6D56"/>
    <w:p w14:paraId="5F735031" w14:textId="77777777" w:rsidR="00507DE3" w:rsidRDefault="00507DE3" w:rsidP="00BF6D56"/>
    <w:p w14:paraId="65D85A84" w14:textId="77777777" w:rsidR="00507DE3" w:rsidRDefault="00507DE3" w:rsidP="00BF6D56"/>
    <w:p w14:paraId="38155751" w14:textId="77777777" w:rsidR="00507DE3" w:rsidRDefault="00507DE3" w:rsidP="00BF6D56"/>
    <w:p w14:paraId="25C37E57" w14:textId="77777777" w:rsidR="00507DE3" w:rsidRDefault="00507DE3" w:rsidP="00BF6D56"/>
    <w:p w14:paraId="57D2A71F" w14:textId="77777777" w:rsidR="00507DE3" w:rsidRDefault="00507DE3" w:rsidP="00BF6D56"/>
    <w:p w14:paraId="47623018" w14:textId="77777777" w:rsidR="00507DE3" w:rsidRDefault="00507DE3" w:rsidP="00BF6D56"/>
    <w:p w14:paraId="1CDBEEC6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16"/>
      <w:footerReference w:type="default" r:id="rId17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043AC" w14:textId="77777777" w:rsidR="005C1A64" w:rsidRDefault="005C1A64" w:rsidP="00947D67">
      <w:pPr>
        <w:ind w:firstLine="560"/>
      </w:pPr>
      <w:r>
        <w:separator/>
      </w:r>
    </w:p>
  </w:endnote>
  <w:endnote w:type="continuationSeparator" w:id="0">
    <w:p w14:paraId="3FED0127" w14:textId="77777777" w:rsidR="005C1A64" w:rsidRDefault="005C1A6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2630" w14:textId="77777777" w:rsidR="008B03BC" w:rsidRDefault="008B03BC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34A860D3" w14:textId="77889923" w:rsidR="000F2362" w:rsidRDefault="000F23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543" w:rsidRPr="00F33543">
          <w:rPr>
            <w:noProof/>
            <w:lang w:val="zh-CN"/>
          </w:rPr>
          <w:t>1-3</w:t>
        </w:r>
        <w:r>
          <w:fldChar w:fldCharType="end"/>
        </w:r>
      </w:p>
    </w:sdtContent>
  </w:sdt>
  <w:p w14:paraId="3A975C9D" w14:textId="77777777" w:rsidR="009B2E46" w:rsidRPr="006E0F96" w:rsidRDefault="009B2E46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D2DC1" w14:textId="77777777" w:rsidR="005C1A64" w:rsidRDefault="005C1A64" w:rsidP="00947D67">
      <w:pPr>
        <w:ind w:firstLine="560"/>
      </w:pPr>
      <w:r>
        <w:separator/>
      </w:r>
    </w:p>
  </w:footnote>
  <w:footnote w:type="continuationSeparator" w:id="0">
    <w:p w14:paraId="7D77E9FE" w14:textId="77777777" w:rsidR="005C1A64" w:rsidRDefault="005C1A64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5EFAA" w14:textId="77777777"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DE31" w14:textId="77777777" w:rsidR="00406ED3" w:rsidRPr="00507DE3" w:rsidRDefault="00406ED3" w:rsidP="00507D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B3CD9" w14:textId="77777777" w:rsidR="006523C2" w:rsidRPr="00507DE3" w:rsidRDefault="006523C2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64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732F"/>
    <w:rsid w:val="00357F28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5D18"/>
    <w:rsid w:val="004C0DBF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57D8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1A64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3F0E"/>
    <w:rsid w:val="006B50B6"/>
    <w:rsid w:val="006B5A61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1AEC"/>
    <w:rsid w:val="00A53F22"/>
    <w:rsid w:val="00A5547F"/>
    <w:rsid w:val="00A56A51"/>
    <w:rsid w:val="00A740FE"/>
    <w:rsid w:val="00A765E5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1D3"/>
    <w:rsid w:val="00AC79A5"/>
    <w:rsid w:val="00AD0B9C"/>
    <w:rsid w:val="00AD0CB4"/>
    <w:rsid w:val="00AD3336"/>
    <w:rsid w:val="00AD6E87"/>
    <w:rsid w:val="00AD7BC3"/>
    <w:rsid w:val="00AE276A"/>
    <w:rsid w:val="00AE27A9"/>
    <w:rsid w:val="00AE51DB"/>
    <w:rsid w:val="00AE63E1"/>
    <w:rsid w:val="00AE6C81"/>
    <w:rsid w:val="00AE7E1F"/>
    <w:rsid w:val="00AF08C3"/>
    <w:rsid w:val="00AF3212"/>
    <w:rsid w:val="00AF4F2F"/>
    <w:rsid w:val="00AF5886"/>
    <w:rsid w:val="00B052B7"/>
    <w:rsid w:val="00B101CC"/>
    <w:rsid w:val="00B1056F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0516E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A7287"/>
    <w:rsid w:val="00DB0AB3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4753A"/>
    <w:rsid w:val="00E50D15"/>
    <w:rsid w:val="00E621FD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D0EAD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3543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CC84DC"/>
  <w15:chartTrackingRefBased/>
  <w15:docId w15:val="{87DB30B6-F1BA-4AB5-AE47-94FFB062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c755a1fcead5cafa/python/python&#31508;&#35760;/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4B077-12CE-453F-8CC0-D9300DA6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382</TotalTime>
  <Pages>8</Pages>
  <Words>1125</Words>
  <Characters>4325</Characters>
  <Application>Microsoft Office Word</Application>
  <DocSecurity>0</DocSecurity>
  <Lines>36</Lines>
  <Paragraphs>10</Paragraphs>
  <ScaleCrop>false</ScaleCrop>
  <Manager>李昂</Manager>
  <Company>Microsoft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李昂</dc:creator>
  <cp:keywords>word模板v-3.5-李昂</cp:keywords>
  <dc:description/>
  <cp:lastModifiedBy>李 昂</cp:lastModifiedBy>
  <cp:revision>8</cp:revision>
  <dcterms:created xsi:type="dcterms:W3CDTF">2018-02-07T13:42:00Z</dcterms:created>
  <dcterms:modified xsi:type="dcterms:W3CDTF">2018-11-09T09:39:00Z</dcterms:modified>
</cp:coreProperties>
</file>